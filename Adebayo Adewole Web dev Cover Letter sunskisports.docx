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B42E3" w14:textId="6ED2B964" w:rsidR="009C51FC" w:rsidRPr="00A9043E" w:rsidRDefault="00880091" w:rsidP="009C51FC">
      <w:pPr>
        <w:pStyle w:val="Name"/>
        <w:spacing w:before="0" w:after="0"/>
        <w:jc w:val="center"/>
        <w:rPr>
          <w:rFonts w:cstheme="majorHAnsi"/>
          <w:sz w:val="36"/>
          <w:szCs w:val="22"/>
        </w:rPr>
      </w:pPr>
      <w:r w:rsidRPr="00A9043E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0CD5163" wp14:editId="4CB1726E">
                <wp:simplePos x="0" y="0"/>
                <wp:positionH relativeFrom="column">
                  <wp:posOffset>0</wp:posOffset>
                </wp:positionH>
                <wp:positionV relativeFrom="paragraph">
                  <wp:posOffset>487932</wp:posOffset>
                </wp:positionV>
                <wp:extent cx="6391275" cy="28575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6040E" w14:textId="3576D9CA" w:rsidR="00880091" w:rsidRPr="0036737C" w:rsidRDefault="0070200E" w:rsidP="00880091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A5B592" w:themeColor="accent1"/>
                                  <w:sz w:val="18"/>
                                </w:rPr>
                                <w:alias w:val="Telephone"/>
                                <w:tag w:val="Telephone"/>
                                <w:id w:val="298199528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80091">
                                  <w:rPr>
                                    <w:rFonts w:asciiTheme="majorHAnsi" w:hAnsiTheme="majorHAnsi"/>
                                    <w:color w:val="A5B592" w:themeColor="accent1"/>
                                    <w:sz w:val="18"/>
                                  </w:rPr>
                                  <w:t xml:space="preserve">acadewole@gmail.com | 832.987.4331 | 6822 Hartland Street Houston, TX 77055 | https://lojickse7en.github.io/myportfolio/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D5163" id="_x0000_s1027" type="#_x0000_t202" style="position:absolute;left:0;text-align:left;margin-left:0;margin-top:38.4pt;width:503.2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" stroked="f">
                <v:textbox>
                  <w:txbxContent>
                    <w:p w14:paraId="0436040E" w14:textId="3576D9CA" w:rsidR="00880091" w:rsidRPr="0036737C" w:rsidRDefault="00880091" w:rsidP="00880091">
                      <w:pPr>
                        <w:jc w:val="center"/>
                      </w:pPr>
                      <w:sdt>
                        <w:sdtPr>
                          <w:rPr>
                            <w:rFonts w:asciiTheme="majorHAnsi" w:hAnsiTheme="majorHAnsi"/>
                            <w:color w:val="A5B592" w:themeColor="accent1"/>
                            <w:sz w:val="18"/>
                          </w:rPr>
                          <w:alias w:val="Telephone"/>
                          <w:tag w:val="Telephone"/>
                          <w:id w:val="298199528"/>
                          <w:placeholder>
                            <w:docPart w:val="8BE1D0024FBC485CAD01776E84787304"/>
                          </w:placeholder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Content>
                          <w:r>
                            <w:rPr>
                              <w:rFonts w:asciiTheme="majorHAnsi" w:hAnsiTheme="majorHAnsi"/>
                              <w:color w:val="A5B592" w:themeColor="accent1"/>
                              <w:sz w:val="18"/>
                            </w:rPr>
                            <w:t xml:space="preserve">acadewole@gmail.com | 832.987.4331 | 6822 Hartland Street Houston, TX 77055 | https://lojickse7en.github.io/myportfolio/ 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cstheme="majorHAnsi"/>
            <w:b/>
            <w:bCs/>
            <w:sz w:val="40"/>
            <w:szCs w:val="24"/>
          </w:rPr>
          <w:alias w:val="Your Name"/>
          <w:tag w:val=""/>
          <w:id w:val="-1434351631"/>
          <w:placeholder>
            <w:docPart w:val="36E39CD12D354070A788B202ABCB6BB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C51FC" w:rsidRPr="00A9043E">
            <w:rPr>
              <w:rFonts w:cstheme="majorHAnsi"/>
              <w:b/>
              <w:bCs/>
              <w:sz w:val="40"/>
              <w:szCs w:val="24"/>
            </w:rPr>
            <w:t>Adebayo Adewole</w:t>
          </w:r>
        </w:sdtContent>
      </w:sdt>
    </w:p>
    <w:p w14:paraId="739F615F" w14:textId="3C7BA76C" w:rsidR="009C51FC" w:rsidRPr="00271E81" w:rsidRDefault="009C51FC" w:rsidP="001E0EFA">
      <w:pPr>
        <w:spacing w:before="0" w:after="0"/>
        <w:rPr>
          <w:rFonts w:asciiTheme="majorHAnsi" w:hAnsiTheme="majorHAnsi" w:cstheme="majorHAnsi"/>
          <w:sz w:val="21"/>
          <w:szCs w:val="21"/>
        </w:rPr>
      </w:pPr>
    </w:p>
    <w:p w14:paraId="16D81DCD" w14:textId="09F059C2" w:rsidR="00A9043E" w:rsidRPr="00271E81" w:rsidRDefault="000E4E02" w:rsidP="002A266C">
      <w:pPr>
        <w:spacing w:before="0" w:after="0"/>
        <w:ind w:left="792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 xml:space="preserve">                March 6</w:t>
      </w:r>
      <w:r w:rsidR="0079057C">
        <w:rPr>
          <w:rFonts w:asciiTheme="majorHAnsi" w:hAnsiTheme="majorHAnsi" w:cstheme="majorHAnsi"/>
          <w:sz w:val="21"/>
          <w:szCs w:val="21"/>
        </w:rPr>
        <w:t>, 2021</w:t>
      </w:r>
      <w:r w:rsidR="0079057C">
        <w:rPr>
          <w:rFonts w:asciiTheme="majorHAnsi" w:hAnsiTheme="majorHAnsi" w:cstheme="majorHAnsi"/>
          <w:sz w:val="21"/>
          <w:szCs w:val="21"/>
        </w:rPr>
        <w:tab/>
      </w:r>
    </w:p>
    <w:p w14:paraId="346A9D56" w14:textId="3440593E" w:rsidR="00A9043E" w:rsidRPr="00271E81" w:rsidRDefault="00CF0ED3" w:rsidP="001E0EFA">
      <w:pPr>
        <w:spacing w:before="0" w:after="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b/>
          <w:bCs/>
          <w:sz w:val="21"/>
          <w:szCs w:val="21"/>
        </w:rPr>
        <w:t>CG Headquarters</w:t>
      </w:r>
      <w:r w:rsidR="00FD4937" w:rsidRPr="00271E81">
        <w:rPr>
          <w:rFonts w:asciiTheme="majorHAnsi" w:hAnsiTheme="majorHAnsi" w:cstheme="majorHAnsi"/>
          <w:sz w:val="21"/>
          <w:szCs w:val="21"/>
        </w:rPr>
        <w:t xml:space="preserve">| </w:t>
      </w:r>
      <w:r w:rsidR="005923EA">
        <w:rPr>
          <w:rFonts w:asciiTheme="majorHAnsi" w:hAnsiTheme="majorHAnsi" w:cstheme="majorHAnsi"/>
          <w:sz w:val="21"/>
          <w:szCs w:val="21"/>
        </w:rPr>
        <w:t>Houston</w:t>
      </w:r>
      <w:r w:rsidR="00C775A3">
        <w:rPr>
          <w:rFonts w:asciiTheme="majorHAnsi" w:hAnsiTheme="majorHAnsi" w:cstheme="majorHAnsi"/>
          <w:sz w:val="21"/>
          <w:szCs w:val="21"/>
        </w:rPr>
        <w:t xml:space="preserve">, </w:t>
      </w:r>
      <w:r w:rsidR="007F1B88">
        <w:rPr>
          <w:rFonts w:asciiTheme="majorHAnsi" w:hAnsiTheme="majorHAnsi" w:cstheme="majorHAnsi"/>
          <w:sz w:val="21"/>
          <w:szCs w:val="21"/>
        </w:rPr>
        <w:t>TX</w:t>
      </w:r>
      <w:r w:rsidR="00C775A3">
        <w:rPr>
          <w:rFonts w:asciiTheme="majorHAnsi" w:hAnsiTheme="majorHAnsi" w:cstheme="majorHAnsi"/>
          <w:sz w:val="21"/>
          <w:szCs w:val="21"/>
        </w:rPr>
        <w:t xml:space="preserve"> | </w:t>
      </w:r>
      <w:r w:rsidR="00A9043E" w:rsidRPr="00271E81">
        <w:rPr>
          <w:rFonts w:asciiTheme="majorHAnsi" w:hAnsiTheme="majorHAnsi" w:cstheme="majorHAnsi"/>
          <w:sz w:val="21"/>
          <w:szCs w:val="21"/>
        </w:rPr>
        <w:t xml:space="preserve">Jr. </w:t>
      </w:r>
      <w:r>
        <w:rPr>
          <w:rFonts w:asciiTheme="majorHAnsi" w:hAnsiTheme="majorHAnsi" w:cstheme="majorHAnsi"/>
          <w:sz w:val="21"/>
          <w:szCs w:val="21"/>
        </w:rPr>
        <w:t>Software Engineer</w:t>
      </w:r>
    </w:p>
    <w:p w14:paraId="7CA9F2C6" w14:textId="77777777" w:rsidR="00C775A3" w:rsidRDefault="00C775A3" w:rsidP="001E0EFA">
      <w:pPr>
        <w:spacing w:before="0" w:after="0"/>
        <w:rPr>
          <w:rFonts w:asciiTheme="majorHAnsi" w:hAnsiTheme="majorHAnsi" w:cstheme="majorHAnsi"/>
          <w:sz w:val="21"/>
          <w:szCs w:val="21"/>
        </w:rPr>
      </w:pPr>
    </w:p>
    <w:p w14:paraId="187A59D0" w14:textId="4A6E2F33" w:rsidR="00A9043E" w:rsidRPr="00271E81" w:rsidRDefault="00CD406D" w:rsidP="001E0EFA">
      <w:pPr>
        <w:spacing w:before="0" w:after="0"/>
        <w:rPr>
          <w:rFonts w:asciiTheme="majorHAnsi" w:hAnsiTheme="majorHAnsi" w:cstheme="majorHAnsi"/>
          <w:sz w:val="21"/>
          <w:szCs w:val="21"/>
        </w:rPr>
      </w:pPr>
      <w:r>
        <w:rPr>
          <w:rFonts w:asciiTheme="majorHAnsi" w:hAnsiTheme="majorHAnsi" w:cstheme="majorHAnsi"/>
          <w:sz w:val="21"/>
          <w:szCs w:val="21"/>
        </w:rPr>
        <w:t>To whom it may concern</w:t>
      </w:r>
      <w:r w:rsidR="00A9043E" w:rsidRPr="00271E81">
        <w:rPr>
          <w:rFonts w:asciiTheme="majorHAnsi" w:hAnsiTheme="majorHAnsi" w:cstheme="majorHAnsi"/>
          <w:sz w:val="21"/>
          <w:szCs w:val="21"/>
        </w:rPr>
        <w:t>:</w:t>
      </w:r>
    </w:p>
    <w:p w14:paraId="01108FB0" w14:textId="77777777" w:rsidR="00C775A3" w:rsidRPr="00271E81" w:rsidRDefault="00C775A3" w:rsidP="001E0EFA">
      <w:pPr>
        <w:spacing w:before="0" w:after="0"/>
        <w:rPr>
          <w:rFonts w:asciiTheme="majorHAnsi" w:hAnsiTheme="majorHAnsi" w:cstheme="majorHAnsi"/>
          <w:sz w:val="21"/>
          <w:szCs w:val="21"/>
        </w:rPr>
      </w:pPr>
    </w:p>
    <w:p w14:paraId="2A389111" w14:textId="72B3A12B" w:rsidR="00A9043E" w:rsidRPr="00271E81" w:rsidRDefault="00A9043E" w:rsidP="000F5685">
      <w:pPr>
        <w:spacing w:before="0" w:after="0" w:line="240" w:lineRule="auto"/>
        <w:contextualSpacing/>
        <w:rPr>
          <w:rFonts w:asciiTheme="majorHAnsi" w:hAnsiTheme="majorHAnsi" w:cstheme="majorHAnsi"/>
          <w:sz w:val="21"/>
          <w:szCs w:val="21"/>
        </w:rPr>
      </w:pPr>
      <w:r w:rsidRPr="00271E81">
        <w:rPr>
          <w:rFonts w:asciiTheme="majorHAnsi" w:hAnsiTheme="majorHAnsi" w:cstheme="majorHAnsi"/>
          <w:sz w:val="21"/>
          <w:szCs w:val="21"/>
        </w:rPr>
        <w:t xml:space="preserve">I am </w:t>
      </w:r>
      <w:r w:rsidR="00271E81">
        <w:rPr>
          <w:rFonts w:asciiTheme="majorHAnsi" w:hAnsiTheme="majorHAnsi" w:cstheme="majorHAnsi"/>
          <w:sz w:val="21"/>
          <w:szCs w:val="21"/>
        </w:rPr>
        <w:t xml:space="preserve">writing to express interest in the Jr. </w:t>
      </w:r>
      <w:r w:rsidR="00CF0ED3">
        <w:rPr>
          <w:rFonts w:asciiTheme="majorHAnsi" w:hAnsiTheme="majorHAnsi" w:cstheme="majorHAnsi"/>
          <w:sz w:val="21"/>
          <w:szCs w:val="21"/>
        </w:rPr>
        <w:t xml:space="preserve">Software Engineer </w:t>
      </w:r>
      <w:r w:rsidR="00271E81">
        <w:rPr>
          <w:rFonts w:asciiTheme="majorHAnsi" w:hAnsiTheme="majorHAnsi" w:cstheme="majorHAnsi"/>
          <w:sz w:val="21"/>
          <w:szCs w:val="21"/>
        </w:rPr>
        <w:t xml:space="preserve">opportunity. My </w:t>
      </w:r>
      <w:r w:rsidR="00A76900">
        <w:rPr>
          <w:rFonts w:asciiTheme="majorHAnsi" w:hAnsiTheme="majorHAnsi" w:cstheme="majorHAnsi"/>
          <w:sz w:val="21"/>
          <w:szCs w:val="21"/>
        </w:rPr>
        <w:t xml:space="preserve">motivation for </w:t>
      </w:r>
      <w:r w:rsidR="00E35620">
        <w:rPr>
          <w:rFonts w:asciiTheme="majorHAnsi" w:hAnsiTheme="majorHAnsi" w:cstheme="majorHAnsi"/>
          <w:sz w:val="21"/>
          <w:szCs w:val="21"/>
        </w:rPr>
        <w:t>growing and learning new skills</w:t>
      </w:r>
      <w:r w:rsidR="00DD0967">
        <w:rPr>
          <w:rFonts w:asciiTheme="majorHAnsi" w:hAnsiTheme="majorHAnsi" w:cstheme="majorHAnsi"/>
          <w:sz w:val="21"/>
          <w:szCs w:val="21"/>
        </w:rPr>
        <w:t xml:space="preserve"> </w:t>
      </w:r>
      <w:r w:rsidR="00DD0967" w:rsidRPr="00DD0967">
        <w:rPr>
          <w:rFonts w:asciiTheme="majorHAnsi" w:hAnsiTheme="majorHAnsi" w:cstheme="majorHAnsi"/>
          <w:sz w:val="21"/>
          <w:szCs w:val="21"/>
        </w:rPr>
        <w:t xml:space="preserve">as well as </w:t>
      </w:r>
      <w:r w:rsidR="005923EA">
        <w:rPr>
          <w:rFonts w:asciiTheme="majorHAnsi" w:hAnsiTheme="majorHAnsi" w:cstheme="majorHAnsi"/>
          <w:sz w:val="21"/>
          <w:szCs w:val="21"/>
        </w:rPr>
        <w:t>utilizing</w:t>
      </w:r>
      <w:r w:rsidR="00DD0967" w:rsidRPr="00DD0967">
        <w:rPr>
          <w:rFonts w:asciiTheme="majorHAnsi" w:hAnsiTheme="majorHAnsi" w:cstheme="majorHAnsi"/>
          <w:sz w:val="21"/>
          <w:szCs w:val="21"/>
        </w:rPr>
        <w:t xml:space="preserve"> the experience I have acquired</w:t>
      </w:r>
      <w:r w:rsidR="00DC7A5B">
        <w:rPr>
          <w:rFonts w:asciiTheme="majorHAnsi" w:hAnsiTheme="majorHAnsi" w:cstheme="majorHAnsi"/>
          <w:sz w:val="21"/>
          <w:szCs w:val="21"/>
        </w:rPr>
        <w:t xml:space="preserve"> </w:t>
      </w:r>
      <w:r w:rsidR="007F1B88">
        <w:rPr>
          <w:rFonts w:asciiTheme="majorHAnsi" w:hAnsiTheme="majorHAnsi" w:cstheme="majorHAnsi"/>
          <w:sz w:val="21"/>
          <w:szCs w:val="21"/>
        </w:rPr>
        <w:t>led me to applying to your company.</w:t>
      </w:r>
    </w:p>
    <w:p w14:paraId="42DA0A8C" w14:textId="32C477AB" w:rsidR="00A9043E" w:rsidRDefault="00A9043E" w:rsidP="001E0EFA">
      <w:pPr>
        <w:spacing w:before="0" w:after="0"/>
        <w:rPr>
          <w:rFonts w:asciiTheme="majorHAnsi" w:hAnsiTheme="majorHAnsi" w:cstheme="majorHAnsi"/>
        </w:rPr>
      </w:pPr>
    </w:p>
    <w:p w14:paraId="35956161" w14:textId="4C32A73E" w:rsidR="005A4AEB" w:rsidRDefault="004C6CEB" w:rsidP="001E0EFA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 my role as a</w:t>
      </w:r>
      <w:r w:rsidR="006815B6">
        <w:rPr>
          <w:rFonts w:asciiTheme="majorHAnsi" w:hAnsiTheme="majorHAnsi" w:cstheme="majorHAnsi"/>
        </w:rPr>
        <w:t xml:space="preserve"> </w:t>
      </w:r>
      <w:r w:rsidR="005923EA">
        <w:rPr>
          <w:rFonts w:asciiTheme="majorHAnsi" w:hAnsiTheme="majorHAnsi" w:cstheme="majorHAnsi"/>
        </w:rPr>
        <w:t xml:space="preserve">Server </w:t>
      </w:r>
      <w:r w:rsidR="006815B6">
        <w:rPr>
          <w:rFonts w:asciiTheme="majorHAnsi" w:hAnsiTheme="majorHAnsi" w:cstheme="majorHAnsi"/>
        </w:rPr>
        <w:t>Administrator,</w:t>
      </w:r>
      <w:r w:rsidR="005923EA">
        <w:rPr>
          <w:rFonts w:asciiTheme="majorHAnsi" w:hAnsiTheme="majorHAnsi" w:cstheme="majorHAnsi"/>
        </w:rPr>
        <w:t xml:space="preserve"> I</w:t>
      </w:r>
      <w:r w:rsidR="006815B6">
        <w:rPr>
          <w:rFonts w:asciiTheme="majorHAnsi" w:hAnsiTheme="majorHAnsi" w:cstheme="majorHAnsi"/>
        </w:rPr>
        <w:t xml:space="preserve"> </w:t>
      </w:r>
      <w:r w:rsidR="0079057C">
        <w:rPr>
          <w:rFonts w:asciiTheme="majorHAnsi" w:hAnsiTheme="majorHAnsi" w:cstheme="majorHAnsi"/>
        </w:rPr>
        <w:t xml:space="preserve">worked to resolve issues that may arise server side with client websites. While we were not building websites, a huge part of the job was to maintain them when errors occur between the website and the server it is hosted on. I was able familiarize myself CSS/HTML and PHP coding and how websites function and interact with the server and end user. I gained valuable leadership experience as a Web Advisor Coach, passing along </w:t>
      </w:r>
      <w:r w:rsidR="005923EA">
        <w:rPr>
          <w:rFonts w:asciiTheme="majorHAnsi" w:hAnsiTheme="majorHAnsi" w:cstheme="majorHAnsi"/>
        </w:rPr>
        <w:t>the</w:t>
      </w:r>
      <w:r w:rsidR="0079057C">
        <w:rPr>
          <w:rFonts w:asciiTheme="majorHAnsi" w:hAnsiTheme="majorHAnsi" w:cstheme="majorHAnsi"/>
        </w:rPr>
        <w:t xml:space="preserve"> knowledge I have learned </w:t>
      </w:r>
      <w:r w:rsidR="005923EA">
        <w:rPr>
          <w:rFonts w:asciiTheme="majorHAnsi" w:hAnsiTheme="majorHAnsi" w:cstheme="majorHAnsi"/>
        </w:rPr>
        <w:t xml:space="preserve">on </w:t>
      </w:r>
      <w:r w:rsidR="0079057C">
        <w:rPr>
          <w:rFonts w:asciiTheme="majorHAnsi" w:hAnsiTheme="majorHAnsi" w:cstheme="majorHAnsi"/>
        </w:rPr>
        <w:t xml:space="preserve">to new and tenured administrators alike. </w:t>
      </w:r>
    </w:p>
    <w:p w14:paraId="3E81121A" w14:textId="77777777" w:rsidR="005A4AEB" w:rsidRDefault="005A4AEB" w:rsidP="001E0EFA">
      <w:pPr>
        <w:spacing w:before="0" w:after="0"/>
        <w:rPr>
          <w:rFonts w:asciiTheme="majorHAnsi" w:hAnsiTheme="majorHAnsi" w:cstheme="majorHAnsi"/>
        </w:rPr>
      </w:pPr>
    </w:p>
    <w:p w14:paraId="47B38BF4" w14:textId="576DB64E" w:rsidR="0000754E" w:rsidRDefault="00F854DB" w:rsidP="00A35C28">
      <w:pPr>
        <w:tabs>
          <w:tab w:val="left" w:pos="345"/>
        </w:tabs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my role as a </w:t>
      </w:r>
      <w:r w:rsidR="0079057C">
        <w:rPr>
          <w:rFonts w:asciiTheme="majorHAnsi" w:hAnsiTheme="majorHAnsi" w:cstheme="majorHAnsi"/>
        </w:rPr>
        <w:t xml:space="preserve">Freelance </w:t>
      </w:r>
      <w:r>
        <w:rPr>
          <w:rFonts w:asciiTheme="majorHAnsi" w:hAnsiTheme="majorHAnsi" w:cstheme="majorHAnsi"/>
        </w:rPr>
        <w:t>Web Developer, I</w:t>
      </w:r>
      <w:r w:rsidR="0000754E">
        <w:rPr>
          <w:rFonts w:asciiTheme="majorHAnsi" w:hAnsiTheme="majorHAnsi" w:cstheme="majorHAnsi"/>
        </w:rPr>
        <w:t xml:space="preserve"> build </w:t>
      </w:r>
      <w:r w:rsidR="0079057C">
        <w:rPr>
          <w:rFonts w:asciiTheme="majorHAnsi" w:hAnsiTheme="majorHAnsi" w:cstheme="majorHAnsi"/>
        </w:rPr>
        <w:t xml:space="preserve">custom website using WordPress or from scratch. This allowed me to hone my skills as a web developer and leverage the knowledge I gained as an administrator and web coach. </w:t>
      </w:r>
    </w:p>
    <w:p w14:paraId="5F912EED" w14:textId="77777777" w:rsidR="0000754E" w:rsidRDefault="0000754E" w:rsidP="001E0EFA">
      <w:pPr>
        <w:spacing w:before="0" w:after="0"/>
        <w:rPr>
          <w:rFonts w:asciiTheme="majorHAnsi" w:hAnsiTheme="majorHAnsi" w:cstheme="majorHAnsi"/>
        </w:rPr>
      </w:pPr>
    </w:p>
    <w:p w14:paraId="2A1543A4" w14:textId="465ABD51" w:rsidR="00F854DB" w:rsidRDefault="0000754E" w:rsidP="001E0EFA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Throughout my career, I have </w:t>
      </w:r>
      <w:r w:rsidR="00132F67">
        <w:rPr>
          <w:rFonts w:asciiTheme="majorHAnsi" w:hAnsiTheme="majorHAnsi" w:cstheme="majorHAnsi"/>
        </w:rPr>
        <w:t xml:space="preserve">acquired the following </w:t>
      </w:r>
      <w:r w:rsidR="005A4AEB">
        <w:rPr>
          <w:rFonts w:asciiTheme="majorHAnsi" w:hAnsiTheme="majorHAnsi" w:cstheme="majorHAnsi"/>
        </w:rPr>
        <w:t xml:space="preserve">professional and interpersonal </w:t>
      </w:r>
      <w:r w:rsidR="00132F67">
        <w:rPr>
          <w:rFonts w:asciiTheme="majorHAnsi" w:hAnsiTheme="majorHAnsi" w:cstheme="majorHAnsi"/>
        </w:rPr>
        <w:t>skills:</w:t>
      </w:r>
    </w:p>
    <w:p w14:paraId="2321CDED" w14:textId="62E5D1B1" w:rsidR="00132F67" w:rsidRDefault="00132F67" w:rsidP="001E0EFA">
      <w:pPr>
        <w:spacing w:before="0" w:after="0"/>
        <w:rPr>
          <w:rFonts w:asciiTheme="majorHAnsi" w:hAnsiTheme="majorHAnsi" w:cstheme="majorHAnsi"/>
        </w:rPr>
      </w:pPr>
    </w:p>
    <w:p w14:paraId="4ABE2A91" w14:textId="77777777" w:rsidR="00CB4525" w:rsidRDefault="00CB4525" w:rsidP="00132F67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Collaborative</w:t>
      </w:r>
    </w:p>
    <w:p w14:paraId="7C73C7D3" w14:textId="77777777" w:rsidR="00CB4525" w:rsidRDefault="00CB4525" w:rsidP="00CB5BB9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2602D4">
        <w:rPr>
          <w:rFonts w:asciiTheme="majorHAnsi" w:hAnsiTheme="majorHAnsi" w:cstheme="majorHAnsi"/>
        </w:rPr>
        <w:t>Excellent problem-solving skills, initiative, and intellectual curiosity</w:t>
      </w:r>
    </w:p>
    <w:p w14:paraId="00C5F0FA" w14:textId="77777777" w:rsidR="00CB4525" w:rsidRDefault="00CB4525" w:rsidP="00AC1F66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Highly focused</w:t>
      </w:r>
    </w:p>
    <w:p w14:paraId="44BA5C18" w14:textId="77777777" w:rsidR="00CB4525" w:rsidRDefault="00CB4525" w:rsidP="007D06C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7D06C3">
        <w:rPr>
          <w:rFonts w:asciiTheme="majorHAnsi" w:hAnsiTheme="majorHAnsi" w:cstheme="majorHAnsi"/>
        </w:rPr>
        <w:t>Maintain a fast-paced work environment through prioritization of tasks</w:t>
      </w:r>
    </w:p>
    <w:p w14:paraId="3C6BE42E" w14:textId="77777777" w:rsidR="00CB4525" w:rsidRDefault="00CB4525" w:rsidP="00AC1F66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Motivated</w:t>
      </w:r>
    </w:p>
    <w:p w14:paraId="121D8764" w14:textId="77777777" w:rsidR="00CB4525" w:rsidRDefault="00CB4525" w:rsidP="00AC1F66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Self-starter</w:t>
      </w:r>
    </w:p>
    <w:p w14:paraId="11DFB02B" w14:textId="77777777" w:rsidR="00CB4525" w:rsidRDefault="00CB4525" w:rsidP="00132F67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Strong attention to detail </w:t>
      </w:r>
    </w:p>
    <w:p w14:paraId="4D7614DF" w14:textId="77777777" w:rsidR="00CB4525" w:rsidRDefault="00CB4525" w:rsidP="00132F67">
      <w:pPr>
        <w:pStyle w:val="ListParagraph"/>
        <w:numPr>
          <w:ilvl w:val="0"/>
          <w:numId w:val="5"/>
        </w:num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Strong communicator</w:t>
      </w:r>
    </w:p>
    <w:p w14:paraId="460B9224" w14:textId="79B5E0C3" w:rsidR="00CB4525" w:rsidRDefault="00CB4525" w:rsidP="00CB5BB9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4D3324">
        <w:rPr>
          <w:rFonts w:asciiTheme="majorHAnsi" w:hAnsiTheme="majorHAnsi" w:cstheme="majorHAnsi"/>
        </w:rPr>
        <w:t xml:space="preserve">Video editing skills </w:t>
      </w:r>
      <w:r w:rsidR="00EB07C3">
        <w:rPr>
          <w:rFonts w:asciiTheme="majorHAnsi" w:hAnsiTheme="majorHAnsi" w:cstheme="majorHAnsi"/>
        </w:rPr>
        <w:t>for use</w:t>
      </w:r>
      <w:r w:rsidRPr="004D3324">
        <w:rPr>
          <w:rFonts w:asciiTheme="majorHAnsi" w:hAnsiTheme="majorHAnsi" w:cstheme="majorHAnsi"/>
        </w:rPr>
        <w:t xml:space="preserve"> on websites, social media, various public uses (LCD displays, etc.)</w:t>
      </w:r>
    </w:p>
    <w:p w14:paraId="0486956D" w14:textId="77777777" w:rsidR="001E5EDA" w:rsidRPr="00CB5BB9" w:rsidRDefault="001E5EDA" w:rsidP="001E5EDA">
      <w:pPr>
        <w:pStyle w:val="ListParagraph"/>
        <w:rPr>
          <w:rFonts w:asciiTheme="majorHAnsi" w:hAnsiTheme="majorHAnsi" w:cstheme="majorHAnsi"/>
        </w:rPr>
      </w:pPr>
    </w:p>
    <w:p w14:paraId="32BE2B1A" w14:textId="42969AC9" w:rsidR="00C756D2" w:rsidRDefault="00EB6AFE" w:rsidP="00EB6AFE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have six years of experience</w:t>
      </w:r>
      <w:r w:rsidR="00275FE4">
        <w:rPr>
          <w:rFonts w:asciiTheme="majorHAnsi" w:hAnsiTheme="majorHAnsi" w:cstheme="majorHAnsi"/>
        </w:rPr>
        <w:t xml:space="preserve"> applying design </w:t>
      </w:r>
      <w:r w:rsidR="00C61AA6">
        <w:rPr>
          <w:rFonts w:asciiTheme="majorHAnsi" w:hAnsiTheme="majorHAnsi" w:cstheme="majorHAnsi"/>
        </w:rPr>
        <w:t xml:space="preserve">and website coding </w:t>
      </w:r>
      <w:r w:rsidR="00275FE4">
        <w:rPr>
          <w:rFonts w:asciiTheme="majorHAnsi" w:hAnsiTheme="majorHAnsi" w:cstheme="majorHAnsi"/>
        </w:rPr>
        <w:t xml:space="preserve">best practices to </w:t>
      </w:r>
      <w:r w:rsidR="002811FD">
        <w:rPr>
          <w:rFonts w:asciiTheme="majorHAnsi" w:hAnsiTheme="majorHAnsi" w:cstheme="majorHAnsi"/>
        </w:rPr>
        <w:t>every project I pursue.</w:t>
      </w:r>
      <w:r w:rsidR="00F66545">
        <w:rPr>
          <w:rFonts w:asciiTheme="majorHAnsi" w:hAnsiTheme="majorHAnsi" w:cstheme="majorHAnsi"/>
        </w:rPr>
        <w:t xml:space="preserve"> </w:t>
      </w:r>
      <w:r w:rsidR="00F66545" w:rsidRPr="00F66545">
        <w:rPr>
          <w:rFonts w:asciiTheme="majorHAnsi" w:hAnsiTheme="majorHAnsi" w:cstheme="majorHAnsi"/>
        </w:rPr>
        <w:t>I look forward to learning more about this opportunity and I appreciate your consideration.</w:t>
      </w:r>
      <w:r w:rsidR="001D6D8A">
        <w:rPr>
          <w:rFonts w:asciiTheme="majorHAnsi" w:hAnsiTheme="majorHAnsi" w:cstheme="majorHAnsi"/>
        </w:rPr>
        <w:t xml:space="preserve"> </w:t>
      </w:r>
      <w:r w:rsidR="00C756D2">
        <w:rPr>
          <w:rFonts w:asciiTheme="majorHAnsi" w:hAnsiTheme="majorHAnsi" w:cstheme="majorHAnsi"/>
        </w:rPr>
        <w:t xml:space="preserve">Additionally, I am currently located in Houston, Texas. However, I </w:t>
      </w:r>
      <w:proofErr w:type="gramStart"/>
      <w:r w:rsidR="00C756D2">
        <w:rPr>
          <w:rFonts w:asciiTheme="majorHAnsi" w:hAnsiTheme="majorHAnsi" w:cstheme="majorHAnsi"/>
        </w:rPr>
        <w:t>am able to</w:t>
      </w:r>
      <w:proofErr w:type="gramEnd"/>
      <w:r w:rsidR="00C756D2">
        <w:rPr>
          <w:rFonts w:asciiTheme="majorHAnsi" w:hAnsiTheme="majorHAnsi" w:cstheme="majorHAnsi"/>
        </w:rPr>
        <w:t xml:space="preserve"> relocate for this opportunity. </w:t>
      </w:r>
    </w:p>
    <w:p w14:paraId="1C17F6D0" w14:textId="5E644820" w:rsidR="00F66545" w:rsidRDefault="00F66545" w:rsidP="00EB6AFE">
      <w:pPr>
        <w:spacing w:before="0" w:after="0"/>
        <w:rPr>
          <w:rFonts w:asciiTheme="majorHAnsi" w:hAnsiTheme="majorHAnsi" w:cstheme="majorHAnsi"/>
        </w:rPr>
      </w:pPr>
    </w:p>
    <w:p w14:paraId="482FE72A" w14:textId="2BE6E954" w:rsidR="00F66545" w:rsidRDefault="00F66545" w:rsidP="00EB6AFE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Best,</w:t>
      </w:r>
    </w:p>
    <w:p w14:paraId="1A54A9BB" w14:textId="77777777" w:rsidR="00F66545" w:rsidRDefault="00F66545" w:rsidP="00EB6AFE">
      <w:pPr>
        <w:spacing w:before="0" w:after="0"/>
        <w:rPr>
          <w:rFonts w:asciiTheme="majorHAnsi" w:hAnsiTheme="majorHAnsi" w:cstheme="majorHAnsi"/>
        </w:rPr>
      </w:pPr>
    </w:p>
    <w:p w14:paraId="27911EAF" w14:textId="3A1F2521" w:rsidR="00F66545" w:rsidRDefault="00F66545" w:rsidP="00EB6AFE">
      <w:pPr>
        <w:spacing w:before="0"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Adebayo Adewole</w:t>
      </w:r>
    </w:p>
    <w:p w14:paraId="57E0351C" w14:textId="4F625002" w:rsidR="001E5EDA" w:rsidRDefault="001E5EDA" w:rsidP="00EB6AFE">
      <w:pPr>
        <w:spacing w:before="0" w:after="0"/>
        <w:rPr>
          <w:rFonts w:asciiTheme="majorHAnsi" w:hAnsiTheme="majorHAnsi" w:cstheme="majorHAnsi"/>
        </w:rPr>
      </w:pPr>
    </w:p>
    <w:p w14:paraId="09A43898" w14:textId="7C1BC6DA" w:rsidR="001E5EDA" w:rsidRDefault="001E5EDA" w:rsidP="00EB6AFE">
      <w:pPr>
        <w:spacing w:before="0" w:after="0"/>
        <w:rPr>
          <w:rFonts w:asciiTheme="majorHAnsi" w:hAnsiTheme="majorHAnsi" w:cstheme="majorHAnsi"/>
        </w:rPr>
      </w:pPr>
    </w:p>
    <w:p w14:paraId="50A89CC5" w14:textId="6F9309E7" w:rsidR="001E5EDA" w:rsidRDefault="001E5EDA" w:rsidP="00EB6AFE">
      <w:pPr>
        <w:spacing w:before="0" w:after="0"/>
        <w:rPr>
          <w:rFonts w:asciiTheme="majorHAnsi" w:hAnsiTheme="majorHAnsi" w:cstheme="majorHAnsi"/>
        </w:rPr>
      </w:pPr>
    </w:p>
    <w:sectPr w:rsidR="001E5EDA">
      <w:footerReference w:type="default" r:id="rId12"/>
      <w:headerReference w:type="first" r:id="rId13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3462E" w14:textId="77777777" w:rsidR="00B43944" w:rsidRDefault="00B43944">
      <w:pPr>
        <w:spacing w:before="0" w:after="0" w:line="240" w:lineRule="auto"/>
      </w:pPr>
      <w:r>
        <w:separator/>
      </w:r>
    </w:p>
  </w:endnote>
  <w:endnote w:type="continuationSeparator" w:id="0">
    <w:p w14:paraId="2EA68A5F" w14:textId="77777777" w:rsidR="00B43944" w:rsidRDefault="00B439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1E684" w14:textId="343C501A" w:rsidR="00D10223" w:rsidRDefault="00D10223" w:rsidP="005D7D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BB66E" w14:textId="77777777" w:rsidR="00B43944" w:rsidRDefault="00B43944">
      <w:pPr>
        <w:spacing w:before="0" w:after="0" w:line="240" w:lineRule="auto"/>
      </w:pPr>
      <w:r>
        <w:separator/>
      </w:r>
    </w:p>
  </w:footnote>
  <w:footnote w:type="continuationSeparator" w:id="0">
    <w:p w14:paraId="20387B9F" w14:textId="77777777" w:rsidR="00B43944" w:rsidRDefault="00B4394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E771C" w14:textId="032A7EEC" w:rsidR="002F22BE" w:rsidRPr="00A430A7" w:rsidRDefault="002F22BE" w:rsidP="002F22BE">
    <w:pPr>
      <w:pStyle w:val="ContactInfo"/>
      <w:jc w:val="center"/>
      <w:rPr>
        <w:rFonts w:asciiTheme="majorHAnsi" w:hAnsiTheme="majorHAnsi"/>
      </w:rPr>
    </w:pPr>
  </w:p>
  <w:p w14:paraId="01423E96" w14:textId="77777777" w:rsidR="002F22BE" w:rsidRDefault="002F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20DD7"/>
    <w:multiLevelType w:val="multilevel"/>
    <w:tmpl w:val="0CE406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C204D0"/>
    <w:multiLevelType w:val="multilevel"/>
    <w:tmpl w:val="97A6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B5F8A"/>
    <w:multiLevelType w:val="hybridMultilevel"/>
    <w:tmpl w:val="114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146D"/>
    <w:multiLevelType w:val="multilevel"/>
    <w:tmpl w:val="0CE406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126540"/>
    <w:multiLevelType w:val="hybridMultilevel"/>
    <w:tmpl w:val="2390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9690F"/>
    <w:multiLevelType w:val="hybridMultilevel"/>
    <w:tmpl w:val="D6F6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05A15"/>
    <w:multiLevelType w:val="multilevel"/>
    <w:tmpl w:val="5C76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94446A"/>
    <w:multiLevelType w:val="hybridMultilevel"/>
    <w:tmpl w:val="BF4C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F67DA"/>
    <w:multiLevelType w:val="multilevel"/>
    <w:tmpl w:val="C3C6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8321A9"/>
    <w:multiLevelType w:val="multilevel"/>
    <w:tmpl w:val="129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EC"/>
    <w:rsid w:val="0000754E"/>
    <w:rsid w:val="0002122F"/>
    <w:rsid w:val="000357CF"/>
    <w:rsid w:val="00075CDB"/>
    <w:rsid w:val="00081216"/>
    <w:rsid w:val="000A26FB"/>
    <w:rsid w:val="000C1C28"/>
    <w:rsid w:val="000D290C"/>
    <w:rsid w:val="000E4E02"/>
    <w:rsid w:val="000F5685"/>
    <w:rsid w:val="00132F67"/>
    <w:rsid w:val="00140AFD"/>
    <w:rsid w:val="001D3CF5"/>
    <w:rsid w:val="001D6D8A"/>
    <w:rsid w:val="001E0EFA"/>
    <w:rsid w:val="001E5EDA"/>
    <w:rsid w:val="00211EEA"/>
    <w:rsid w:val="002602D4"/>
    <w:rsid w:val="00271E81"/>
    <w:rsid w:val="00275FE4"/>
    <w:rsid w:val="002811FD"/>
    <w:rsid w:val="002A2192"/>
    <w:rsid w:val="002A266C"/>
    <w:rsid w:val="002E44B9"/>
    <w:rsid w:val="002F22BE"/>
    <w:rsid w:val="00323036"/>
    <w:rsid w:val="003302A2"/>
    <w:rsid w:val="0036737C"/>
    <w:rsid w:val="0038468B"/>
    <w:rsid w:val="003B481C"/>
    <w:rsid w:val="003C0E11"/>
    <w:rsid w:val="00401E7E"/>
    <w:rsid w:val="004B0CA7"/>
    <w:rsid w:val="004C6CEB"/>
    <w:rsid w:val="004D3324"/>
    <w:rsid w:val="00523B9B"/>
    <w:rsid w:val="00542489"/>
    <w:rsid w:val="00585460"/>
    <w:rsid w:val="005923EA"/>
    <w:rsid w:val="005A4AEB"/>
    <w:rsid w:val="005D0C7D"/>
    <w:rsid w:val="005D7D40"/>
    <w:rsid w:val="005D7E96"/>
    <w:rsid w:val="005E72FC"/>
    <w:rsid w:val="005F1863"/>
    <w:rsid w:val="005F2F11"/>
    <w:rsid w:val="00662BDF"/>
    <w:rsid w:val="006815B6"/>
    <w:rsid w:val="0070200E"/>
    <w:rsid w:val="00707D53"/>
    <w:rsid w:val="00775A10"/>
    <w:rsid w:val="0078498A"/>
    <w:rsid w:val="0079057C"/>
    <w:rsid w:val="007A7E5F"/>
    <w:rsid w:val="007C0D3B"/>
    <w:rsid w:val="007D06C3"/>
    <w:rsid w:val="007F1B88"/>
    <w:rsid w:val="008405FB"/>
    <w:rsid w:val="008548AA"/>
    <w:rsid w:val="00854BD0"/>
    <w:rsid w:val="00880091"/>
    <w:rsid w:val="00905F56"/>
    <w:rsid w:val="00907D19"/>
    <w:rsid w:val="00934C21"/>
    <w:rsid w:val="0093666D"/>
    <w:rsid w:val="00945EFD"/>
    <w:rsid w:val="00970B98"/>
    <w:rsid w:val="009975DB"/>
    <w:rsid w:val="009C0E1C"/>
    <w:rsid w:val="009C51FC"/>
    <w:rsid w:val="009C6473"/>
    <w:rsid w:val="009D3B23"/>
    <w:rsid w:val="00A029EC"/>
    <w:rsid w:val="00A02BE3"/>
    <w:rsid w:val="00A35C28"/>
    <w:rsid w:val="00A430A7"/>
    <w:rsid w:val="00A76900"/>
    <w:rsid w:val="00A9043E"/>
    <w:rsid w:val="00AB7D65"/>
    <w:rsid w:val="00AC1F66"/>
    <w:rsid w:val="00B2266E"/>
    <w:rsid w:val="00B43944"/>
    <w:rsid w:val="00B55D11"/>
    <w:rsid w:val="00B56039"/>
    <w:rsid w:val="00BC6E1B"/>
    <w:rsid w:val="00BC78F7"/>
    <w:rsid w:val="00BF4FEB"/>
    <w:rsid w:val="00C03433"/>
    <w:rsid w:val="00C34B8E"/>
    <w:rsid w:val="00C60943"/>
    <w:rsid w:val="00C61AA6"/>
    <w:rsid w:val="00C64BDB"/>
    <w:rsid w:val="00C756D2"/>
    <w:rsid w:val="00C775A3"/>
    <w:rsid w:val="00CB0F16"/>
    <w:rsid w:val="00CB4525"/>
    <w:rsid w:val="00CB5BB9"/>
    <w:rsid w:val="00CC6BA6"/>
    <w:rsid w:val="00CD26AC"/>
    <w:rsid w:val="00CD406D"/>
    <w:rsid w:val="00CF0ED3"/>
    <w:rsid w:val="00CF36EF"/>
    <w:rsid w:val="00D05C10"/>
    <w:rsid w:val="00D10223"/>
    <w:rsid w:val="00D342E6"/>
    <w:rsid w:val="00D85BB8"/>
    <w:rsid w:val="00DA6C37"/>
    <w:rsid w:val="00DC7A5B"/>
    <w:rsid w:val="00DD0967"/>
    <w:rsid w:val="00DD5ED2"/>
    <w:rsid w:val="00E33B77"/>
    <w:rsid w:val="00E35620"/>
    <w:rsid w:val="00E83483"/>
    <w:rsid w:val="00EA47E0"/>
    <w:rsid w:val="00EB07C3"/>
    <w:rsid w:val="00EB6AFE"/>
    <w:rsid w:val="00EE3E87"/>
    <w:rsid w:val="00F66545"/>
    <w:rsid w:val="00F67502"/>
    <w:rsid w:val="00F778B8"/>
    <w:rsid w:val="00F854DB"/>
    <w:rsid w:val="00F90847"/>
    <w:rsid w:val="00FD4937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4196BB"/>
  <w15:chartTrackingRefBased/>
  <w15:docId w15:val="{7D57A067-661F-400D-B7D7-B8387D60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A5B592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B592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C8D2B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A5B592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A5B592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5B592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26041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26041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A5B592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A5B592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A5B592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A5B592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A5B592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A5B592" w:themeColor="accent1"/>
        <w:left w:val="single" w:sz="4" w:space="6" w:color="A5B592" w:themeColor="accent1"/>
        <w:bottom w:val="single" w:sz="4" w:space="4" w:color="A5B592" w:themeColor="accent1"/>
        <w:right w:val="single" w:sz="4" w:space="6" w:color="A5B592" w:themeColor="accent1"/>
      </w:pBdr>
      <w:shd w:val="clear" w:color="auto" w:fill="A5B592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A029EC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C609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3B77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E39CD12D354070A788B202ABCB6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D25971-EA25-4347-80B8-513445A47B80}"/>
      </w:docPartPr>
      <w:docPartBody>
        <w:p w:rsidR="00CF720A" w:rsidRDefault="00F71367" w:rsidP="00F71367">
          <w:pPr>
            <w:pStyle w:val="36E39CD12D354070A788B202ABCB6BBA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80"/>
    <w:rsid w:val="0069292A"/>
    <w:rsid w:val="009316FD"/>
    <w:rsid w:val="00CA6480"/>
    <w:rsid w:val="00CF720A"/>
    <w:rsid w:val="00D048B4"/>
    <w:rsid w:val="00E7445B"/>
    <w:rsid w:val="00F24AAA"/>
    <w:rsid w:val="00F7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sid w:val="00F71367"/>
    <w:rPr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71367"/>
    <w:rPr>
      <w:color w:val="808080"/>
    </w:rPr>
  </w:style>
  <w:style w:type="paragraph" w:customStyle="1" w:styleId="36E39CD12D354070A788B202ABCB6BBA">
    <w:name w:val="36E39CD12D354070A788B202ABCB6BBA"/>
    <w:rsid w:val="00F71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6822 Hartland Street</CompanyAddress>
  <CompanyPhone>acadewole@gmail.com | 832.987.4331 | 6822 Hartland Street Houston, TX 77055 | https://lojickse7en.github.io/myportfolio/ </CompanyPhone>
  <CompanyFax/>
  <CompanyEmail>acadewole@gmail.com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D1F43217C9D45BE1AB58386F10EAF" ma:contentTypeVersion="13" ma:contentTypeDescription="Create a new document." ma:contentTypeScope="" ma:versionID="ec3c8e92da324a6a7d4805c66d4a1d3a">
  <xsd:schema xmlns:xsd="http://www.w3.org/2001/XMLSchema" xmlns:xs="http://www.w3.org/2001/XMLSchema" xmlns:p="http://schemas.microsoft.com/office/2006/metadata/properties" xmlns:ns3="80765ccd-d085-4f8f-9afa-dfda1638beae" xmlns:ns4="c13cbce9-5612-4f48-bd28-012602494252" targetNamespace="http://schemas.microsoft.com/office/2006/metadata/properties" ma:root="true" ma:fieldsID="4524766b079c35cf604402149292c1e3" ns3:_="" ns4:_="">
    <xsd:import namespace="80765ccd-d085-4f8f-9afa-dfda1638beae"/>
    <xsd:import namespace="c13cbce9-5612-4f48-bd28-0126024942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65ccd-d085-4f8f-9afa-dfda1638be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cbce9-5612-4f48-bd28-012602494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CF19B7-31E5-4E21-B446-168D13F5B9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F8B7C8-E17E-4BDA-A0B3-C351F0E42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65ccd-d085-4f8f-9afa-dfda1638beae"/>
    <ds:schemaRef ds:uri="c13cbce9-5612-4f48-bd28-01260249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5EE9FD43-F907-42D9-8D6E-3734FC6496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347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Adebayo Adewole</dc:creator>
  <cp:keywords/>
  <cp:lastModifiedBy>Adebayo Adewole</cp:lastModifiedBy>
  <cp:revision>9</cp:revision>
  <dcterms:created xsi:type="dcterms:W3CDTF">2020-11-04T23:15:00Z</dcterms:created>
  <dcterms:modified xsi:type="dcterms:W3CDTF">2021-03-07T00:12:00Z</dcterms:modified>
  <cp:category>Houston, TX 77055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ContentTypeId">
    <vt:lpwstr>0x01010076BD1F43217C9D45BE1AB58386F10EAF</vt:lpwstr>
  </property>
</Properties>
</file>