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8816F" w14:textId="5BBD851E" w:rsidR="00D10223" w:rsidRPr="00A9043E" w:rsidRDefault="002F22BE" w:rsidP="001E0EFA">
      <w:pPr>
        <w:pStyle w:val="Name"/>
        <w:spacing w:before="0" w:after="0"/>
        <w:jc w:val="center"/>
        <w:rPr>
          <w:rFonts w:cstheme="majorHAnsi"/>
          <w:sz w:val="36"/>
          <w:szCs w:val="22"/>
        </w:rPr>
      </w:pPr>
      <w:r w:rsidRPr="00A9043E">
        <w:rPr>
          <w:rFonts w:cstheme="majorHAnsi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C68A578" wp14:editId="1822533D">
                <wp:simplePos x="0" y="0"/>
                <wp:positionH relativeFrom="column">
                  <wp:posOffset>0</wp:posOffset>
                </wp:positionH>
                <wp:positionV relativeFrom="paragraph">
                  <wp:posOffset>489585</wp:posOffset>
                </wp:positionV>
                <wp:extent cx="6391275" cy="2857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1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1E958" w14:textId="394D35E7" w:rsidR="002F22BE" w:rsidRPr="0036737C" w:rsidRDefault="00141960" w:rsidP="002F22BE">
                            <w:pPr>
                              <w:jc w:val="center"/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A5B592" w:themeColor="accent1"/>
                                  <w:sz w:val="18"/>
                                </w:rPr>
                                <w:alias w:val="Telephone"/>
                                <w:tag w:val="Telephone"/>
                                <w:id w:val="599758962"/>
                                <w:placeholder>
                                  <w:docPart w:val="F0F89F2785894093ABFDBCDEEE109CB7"/>
                                </w:placeholder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F22BE" w:rsidRPr="0036737C">
                                  <w:rPr>
                                    <w:rFonts w:asciiTheme="majorHAnsi" w:hAnsiTheme="majorHAnsi"/>
                                    <w:color w:val="A5B592" w:themeColor="accent1"/>
                                    <w:sz w:val="18"/>
                                  </w:rPr>
                                  <w:t xml:space="preserve">acadewole@gmail.com | 832.987.4331 | 6822 Hartland Street Houston, TX 77055 | https://lojickse7en.github.io/myportfolio/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8A5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55pt;width:503.25pt;height:22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" stroked="f">
                <v:textbox>
                  <w:txbxContent>
                    <w:p w14:paraId="71D1E958" w14:textId="394D35E7" w:rsidR="002F22BE" w:rsidRPr="0036737C" w:rsidRDefault="00AA28F9" w:rsidP="002F22BE">
                      <w:pPr>
                        <w:jc w:val="center"/>
                      </w:pPr>
                      <w:sdt>
                        <w:sdtPr>
                          <w:rPr>
                            <w:rFonts w:asciiTheme="majorHAnsi" w:hAnsiTheme="majorHAnsi"/>
                            <w:color w:val="A5B592" w:themeColor="accent1"/>
                            <w:sz w:val="18"/>
                          </w:rPr>
                          <w:alias w:val="Telephone"/>
                          <w:tag w:val="Telephone"/>
                          <w:id w:val="599758962"/>
                          <w:placeholder>
                            <w:docPart w:val="F0F89F2785894093ABFDBCDEEE109CB7"/>
                          </w:placeholder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r w:rsidR="002F22BE" w:rsidRPr="0036737C">
                            <w:rPr>
                              <w:rFonts w:asciiTheme="majorHAnsi" w:hAnsiTheme="majorHAnsi"/>
                              <w:color w:val="A5B592" w:themeColor="accent1"/>
                              <w:sz w:val="18"/>
                            </w:rPr>
                            <w:t xml:space="preserve">acadewole@gmail.com | 832.987.4331 | 6822 Hartland Street Houston, TX 77055 | https://lojickse7en.github.io/myportfolio/ 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cstheme="majorHAnsi"/>
            <w:b/>
            <w:bCs/>
            <w:sz w:val="40"/>
            <w:szCs w:val="24"/>
          </w:rPr>
          <w:alias w:val="Your Name"/>
          <w:tag w:val=""/>
          <w:id w:val="1197042864"/>
          <w:placeholder>
            <w:docPart w:val="61E393907A174369982111B8B6CF6BD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029EC" w:rsidRPr="00A9043E">
            <w:rPr>
              <w:rFonts w:cstheme="majorHAnsi"/>
              <w:b/>
              <w:bCs/>
              <w:sz w:val="40"/>
              <w:szCs w:val="24"/>
            </w:rPr>
            <w:t>Adebayo Adewole</w:t>
          </w:r>
        </w:sdtContent>
      </w:sdt>
    </w:p>
    <w:tbl>
      <w:tblPr>
        <w:tblStyle w:val="ResumeTable"/>
        <w:tblW w:w="5313" w:type="pct"/>
        <w:tblLook w:val="04A0" w:firstRow="1" w:lastRow="0" w:firstColumn="1" w:lastColumn="0" w:noHBand="0" w:noVBand="1"/>
        <w:tblDescription w:val="Resume"/>
      </w:tblPr>
      <w:tblGrid>
        <w:gridCol w:w="1750"/>
        <w:gridCol w:w="334"/>
        <w:gridCol w:w="8356"/>
        <w:gridCol w:w="271"/>
      </w:tblGrid>
      <w:tr w:rsidR="00D10223" w:rsidRPr="00A9043E" w14:paraId="517AD991" w14:textId="77777777" w:rsidTr="00EC25D1">
        <w:trPr>
          <w:gridAfter w:val="1"/>
          <w:wAfter w:w="271" w:type="dxa"/>
        </w:trPr>
        <w:tc>
          <w:tcPr>
            <w:tcW w:w="1750" w:type="dxa"/>
          </w:tcPr>
          <w:p w14:paraId="68EA2FCD" w14:textId="14AD0F50" w:rsidR="00D10223" w:rsidRPr="00A9043E" w:rsidRDefault="001D3CF5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</w:rPr>
            </w:pPr>
            <w:r w:rsidRPr="00A9043E">
              <w:rPr>
                <w:rFonts w:cstheme="majorHAnsi"/>
                <w:b/>
                <w:bCs/>
              </w:rPr>
              <w:t>Objective</w:t>
            </w:r>
          </w:p>
        </w:tc>
        <w:tc>
          <w:tcPr>
            <w:tcW w:w="334" w:type="dxa"/>
          </w:tcPr>
          <w:p w14:paraId="7B38B950" w14:textId="3A68E29E" w:rsidR="002F22BE" w:rsidRPr="00A9043E" w:rsidRDefault="002F22BE" w:rsidP="001E0EFA">
            <w:pPr>
              <w:spacing w:before="0" w:after="0"/>
              <w:rPr>
                <w:rFonts w:asciiTheme="majorHAnsi" w:hAnsiTheme="majorHAnsi" w:cstheme="majorHAnsi"/>
              </w:rPr>
            </w:pPr>
          </w:p>
        </w:tc>
        <w:tc>
          <w:tcPr>
            <w:tcW w:w="8356" w:type="dxa"/>
          </w:tcPr>
          <w:p w14:paraId="4A2A3D34" w14:textId="002103D7" w:rsidR="00D10223" w:rsidRPr="00A9043E" w:rsidRDefault="0036737C" w:rsidP="001E0EFA">
            <w:pPr>
              <w:pStyle w:val="ResumeText"/>
              <w:tabs>
                <w:tab w:val="left" w:pos="6390"/>
              </w:tabs>
              <w:spacing w:before="0" w:after="0"/>
              <w:rPr>
                <w:rFonts w:asciiTheme="majorHAnsi" w:hAnsiTheme="majorHAnsi" w:cstheme="majorHAnsi"/>
                <w:sz w:val="21"/>
                <w:szCs w:val="21"/>
              </w:rPr>
            </w:pPr>
            <w:r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>To obtain a</w:t>
            </w:r>
            <w:r w:rsidR="00CB6002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 </w:t>
            </w:r>
            <w:r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position as a 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>Front-</w:t>
            </w:r>
            <w:r w:rsidR="00A430A7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>E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nd Web Developer </w:t>
            </w:r>
            <w:r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>to build upon my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 </w:t>
            </w:r>
            <w:r w:rsidR="00BF4FEB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motivation 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for growing and learning new skills </w:t>
            </w:r>
            <w:r w:rsidR="00E35620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as well as 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>apply</w:t>
            </w:r>
            <w:r w:rsidR="00E35620">
              <w:rPr>
                <w:rFonts w:asciiTheme="majorHAnsi" w:eastAsia="Calibri" w:hAnsiTheme="majorHAnsi" w:cstheme="majorHAnsi"/>
                <w:kern w:val="0"/>
                <w:lang w:eastAsia="en-US"/>
              </w:rPr>
              <w:t>ing</w:t>
            </w:r>
            <w:r w:rsidR="00A029EC" w:rsidRPr="00A9043E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 the experience I have acquired</w:t>
            </w:r>
            <w:r w:rsidR="00F67502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 to advance my career in </w:t>
            </w:r>
            <w:r w:rsidR="00DD0967">
              <w:rPr>
                <w:rFonts w:asciiTheme="majorHAnsi" w:eastAsia="Calibri" w:hAnsiTheme="majorHAnsi" w:cstheme="majorHAnsi"/>
                <w:kern w:val="0"/>
                <w:lang w:eastAsia="en-US"/>
              </w:rPr>
              <w:t xml:space="preserve">front-end </w:t>
            </w:r>
            <w:r w:rsidR="00F67502">
              <w:rPr>
                <w:rFonts w:asciiTheme="majorHAnsi" w:eastAsia="Calibri" w:hAnsiTheme="majorHAnsi" w:cstheme="majorHAnsi"/>
                <w:kern w:val="0"/>
                <w:lang w:eastAsia="en-US"/>
              </w:rPr>
              <w:t>web development.</w:t>
            </w:r>
          </w:p>
        </w:tc>
      </w:tr>
      <w:tr w:rsidR="000357CF" w:rsidRPr="00A9043E" w14:paraId="21A31629" w14:textId="77777777" w:rsidTr="00EC25D1">
        <w:trPr>
          <w:gridAfter w:val="1"/>
          <w:wAfter w:w="271" w:type="dxa"/>
        </w:trPr>
        <w:tc>
          <w:tcPr>
            <w:tcW w:w="1750" w:type="dxa"/>
          </w:tcPr>
          <w:p w14:paraId="4067783F" w14:textId="19E87931" w:rsidR="000357CF" w:rsidRPr="00A9043E" w:rsidRDefault="000357CF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</w:rPr>
            </w:pPr>
            <w:r w:rsidRPr="00A9043E">
              <w:rPr>
                <w:rFonts w:cstheme="majorHAnsi"/>
                <w:b/>
                <w:bCs/>
              </w:rPr>
              <w:t>Experience</w:t>
            </w:r>
          </w:p>
        </w:tc>
        <w:tc>
          <w:tcPr>
            <w:tcW w:w="334" w:type="dxa"/>
          </w:tcPr>
          <w:p w14:paraId="5C7CD589" w14:textId="77777777" w:rsidR="000357CF" w:rsidRPr="00A9043E" w:rsidRDefault="000357CF" w:rsidP="001E0EFA">
            <w:pPr>
              <w:spacing w:before="0" w:after="0"/>
              <w:rPr>
                <w:rFonts w:asciiTheme="majorHAnsi" w:hAnsiTheme="majorHAnsi" w:cstheme="majorHAnsi"/>
              </w:rPr>
            </w:pPr>
          </w:p>
        </w:tc>
        <w:tc>
          <w:tcPr>
            <w:tcW w:w="8356" w:type="dxa"/>
          </w:tcPr>
          <w:sdt>
            <w:sdtPr>
              <w:rPr>
                <w:rFonts w:asciiTheme="minorHAnsi" w:eastAsiaTheme="minorEastAsia" w:hAnsiTheme="minorHAnsi" w:cstheme="majorHAns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ajorHAns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28F375CF410545918750F396E1177E0D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067DF9E9" w14:textId="77777777" w:rsidR="000357CF" w:rsidRPr="00A9043E" w:rsidRDefault="000357CF" w:rsidP="001E0EFA">
                    <w:pPr>
                      <w:pStyle w:val="Heading2"/>
                      <w:spacing w:before="0" w:after="0"/>
                      <w:rPr>
                        <w:rFonts w:cstheme="majorHAnsi"/>
                        <w:b w:val="0"/>
                        <w:bCs w:val="0"/>
                      </w:rPr>
                    </w:pPr>
                    <w:r w:rsidRPr="00A9043E">
                      <w:rPr>
                        <w:rFonts w:cstheme="majorHAnsi"/>
                      </w:rPr>
                      <w:t xml:space="preserve">hostgator                                                                               </w:t>
                    </w:r>
                  </w:p>
                  <w:p w14:paraId="29E92076" w14:textId="32C85271" w:rsidR="000357CF" w:rsidRPr="00A9043E" w:rsidRDefault="000357CF" w:rsidP="001E0EFA">
                    <w:pPr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 w:rsidRPr="00A9043E">
                      <w:rPr>
                        <w:rFonts w:asciiTheme="majorHAnsi" w:hAnsiTheme="majorHAnsi" w:cstheme="majorHAnsi"/>
                      </w:rPr>
                      <w:t>Web</w:t>
                    </w:r>
                    <w:r w:rsidR="00A16D37">
                      <w:rPr>
                        <w:rFonts w:asciiTheme="majorHAnsi" w:hAnsiTheme="majorHAnsi" w:cstheme="majorHAnsi"/>
                      </w:rPr>
                      <w:t xml:space="preserve"> Administrator Team Lead</w:t>
                    </w:r>
                    <w:r w:rsidR="00EA5F97">
                      <w:rPr>
                        <w:rFonts w:asciiTheme="majorHAnsi" w:hAnsiTheme="majorHAnsi" w:cstheme="majorHAnsi"/>
                      </w:rPr>
                      <w:t xml:space="preserve">                            </w:t>
                    </w:r>
                    <w:r w:rsidR="007A7E5F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Pr="00A9043E">
                      <w:rPr>
                        <w:rFonts w:asciiTheme="majorHAnsi" w:hAnsiTheme="majorHAnsi" w:cstheme="majorHAnsi"/>
                      </w:rPr>
                      <w:t xml:space="preserve">                              </w:t>
                    </w:r>
                    <w:r w:rsidR="003302A2">
                      <w:rPr>
                        <w:rFonts w:asciiTheme="majorHAnsi" w:hAnsiTheme="majorHAnsi" w:cstheme="majorHAnsi"/>
                      </w:rPr>
                      <w:t>February 201</w:t>
                    </w:r>
                    <w:r w:rsidR="00883B7B">
                      <w:rPr>
                        <w:rFonts w:asciiTheme="majorHAnsi" w:hAnsiTheme="majorHAnsi" w:cstheme="majorHAnsi"/>
                      </w:rPr>
                      <w:t>8</w:t>
                    </w:r>
                    <w:r w:rsidRPr="00A9043E">
                      <w:rPr>
                        <w:rFonts w:asciiTheme="majorHAnsi" w:hAnsiTheme="majorHAnsi" w:cstheme="majorHAnsi"/>
                      </w:rPr>
                      <w:t xml:space="preserve"> – Present | Houston, TX</w:t>
                    </w:r>
                  </w:p>
                  <w:p w14:paraId="71D67D84" w14:textId="1158288F" w:rsidR="009975DB" w:rsidRDefault="008405FB" w:rsidP="001E0EFA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 xml:space="preserve">Support </w:t>
                    </w:r>
                    <w:r w:rsidR="007D06C3" w:rsidRPr="007D06C3">
                      <w:rPr>
                        <w:rFonts w:asciiTheme="majorHAnsi" w:hAnsiTheme="majorHAnsi" w:cstheme="majorHAnsi"/>
                      </w:rPr>
                      <w:t>large workload of maintenance-related tasks for a substantial portfolio of website clients</w:t>
                    </w:r>
                    <w:r w:rsidR="000C1C28">
                      <w:rPr>
                        <w:rFonts w:asciiTheme="majorHAnsi" w:hAnsiTheme="majorHAnsi" w:cstheme="majorHAnsi"/>
                      </w:rPr>
                      <w:t xml:space="preserve">, </w:t>
                    </w:r>
                    <w:r w:rsidR="00C61AA6">
                      <w:rPr>
                        <w:rFonts w:asciiTheme="majorHAnsi" w:hAnsiTheme="majorHAnsi" w:cstheme="majorHAnsi"/>
                      </w:rPr>
                      <w:t>applying</w:t>
                    </w:r>
                    <w:r w:rsidR="000C1C28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="00C61AA6">
                      <w:rPr>
                        <w:rFonts w:asciiTheme="majorHAnsi" w:hAnsiTheme="majorHAnsi" w:cstheme="majorHAnsi"/>
                      </w:rPr>
                      <w:t xml:space="preserve">design and </w:t>
                    </w:r>
                    <w:r w:rsidR="000C1C28">
                      <w:rPr>
                        <w:rFonts w:asciiTheme="majorHAnsi" w:hAnsiTheme="majorHAnsi" w:cstheme="majorHAnsi"/>
                      </w:rPr>
                      <w:t xml:space="preserve">website coding </w:t>
                    </w:r>
                    <w:r w:rsidR="000C1C28" w:rsidRPr="00905F56">
                      <w:rPr>
                        <w:rFonts w:asciiTheme="majorHAnsi" w:hAnsiTheme="majorHAnsi" w:cstheme="majorHAnsi"/>
                      </w:rPr>
                      <w:t>best practices</w:t>
                    </w:r>
                    <w:r w:rsidR="000C1C28">
                      <w:rPr>
                        <w:rFonts w:asciiTheme="majorHAnsi" w:hAnsiTheme="majorHAnsi" w:cstheme="majorHAnsi"/>
                      </w:rPr>
                      <w:t>.</w:t>
                    </w:r>
                  </w:p>
                  <w:p w14:paraId="6B95E06C" w14:textId="0A2E6737" w:rsidR="007D06C3" w:rsidRDefault="009975DB" w:rsidP="001E0EFA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>U</w:t>
                    </w:r>
                    <w:r w:rsidR="00DA6C37" w:rsidRPr="00DA6C37">
                      <w:rPr>
                        <w:rFonts w:asciiTheme="majorHAnsi" w:hAnsiTheme="majorHAnsi" w:cstheme="majorHAnsi"/>
                      </w:rPr>
                      <w:t>pdate website content through front end code editing</w:t>
                    </w:r>
                    <w:r>
                      <w:rPr>
                        <w:rFonts w:asciiTheme="majorHAnsi" w:hAnsiTheme="majorHAnsi" w:cstheme="majorHAnsi"/>
                      </w:rPr>
                      <w:t>,</w:t>
                    </w:r>
                    <w:r w:rsidRPr="009975DB">
                      <w:rPr>
                        <w:rFonts w:asciiTheme="majorHAnsi" w:hAnsiTheme="majorHAnsi" w:cstheme="majorHAnsi"/>
                      </w:rPr>
                      <w:t xml:space="preserve"> edit responsive website code, interpret responsive email coding and cross-client compatibility, and crop and implement images for website maintenance</w:t>
                    </w:r>
                    <w:r>
                      <w:rPr>
                        <w:rFonts w:asciiTheme="majorHAnsi" w:hAnsiTheme="majorHAnsi" w:cstheme="majorHAnsi"/>
                      </w:rPr>
                      <w:t xml:space="preserve">. </w:t>
                    </w:r>
                  </w:p>
                  <w:p w14:paraId="6F8F06E9" w14:textId="7F7517E8" w:rsidR="000357CF" w:rsidRPr="007A7E5F" w:rsidRDefault="000357CF" w:rsidP="007A7E5F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/>
                      <w:ind w:left="360"/>
                      <w:rPr>
                        <w:rFonts w:asciiTheme="majorHAnsi" w:hAnsiTheme="majorHAnsi" w:cstheme="majorHAnsi"/>
                      </w:rPr>
                    </w:pPr>
                    <w:r w:rsidRPr="00A9043E">
                      <w:rPr>
                        <w:rFonts w:asciiTheme="majorHAnsi" w:hAnsiTheme="majorHAnsi" w:cstheme="majorHAnsi"/>
                      </w:rPr>
                      <w:t>Manage and support team of 20 web advisors with troubleshooting website and server issues during c</w:t>
                    </w:r>
                    <w:r w:rsidR="00970B98">
                      <w:rPr>
                        <w:rFonts w:asciiTheme="majorHAnsi" w:hAnsiTheme="majorHAnsi" w:cstheme="majorHAnsi"/>
                      </w:rPr>
                      <w:t>lient</w:t>
                    </w:r>
                    <w:r w:rsidRPr="00A9043E">
                      <w:rPr>
                        <w:rFonts w:asciiTheme="majorHAnsi" w:hAnsiTheme="majorHAnsi" w:cstheme="majorHAnsi"/>
                      </w:rPr>
                      <w:t xml:space="preserve"> interactions</w:t>
                    </w:r>
                    <w:r w:rsidR="007A7E5F">
                      <w:rPr>
                        <w:rFonts w:asciiTheme="majorHAnsi" w:hAnsiTheme="majorHAnsi" w:cstheme="majorHAnsi"/>
                      </w:rPr>
                      <w:t xml:space="preserve">, </w:t>
                    </w:r>
                    <w:r w:rsidR="007A7E5F" w:rsidRPr="00A9043E">
                      <w:rPr>
                        <w:rFonts w:asciiTheme="majorHAnsi" w:hAnsiTheme="majorHAnsi" w:cstheme="majorHAnsi"/>
                      </w:rPr>
                      <w:t>using Linux Bash/Shel</w:t>
                    </w:r>
                    <w:r w:rsidR="00EA5F97">
                      <w:rPr>
                        <w:rFonts w:asciiTheme="majorHAnsi" w:hAnsiTheme="majorHAnsi" w:cstheme="majorHAnsi"/>
                      </w:rPr>
                      <w:t>l.</w:t>
                    </w:r>
                  </w:p>
                  <w:p w14:paraId="5D0913C0" w14:textId="77777777" w:rsidR="000357CF" w:rsidRPr="00A9043E" w:rsidRDefault="000357CF" w:rsidP="001E0EFA">
                    <w:pPr>
                      <w:pStyle w:val="ResumeText"/>
                      <w:numPr>
                        <w:ilvl w:val="0"/>
                        <w:numId w:val="1"/>
                      </w:numPr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 w:rsidRPr="00A9043E">
                      <w:rPr>
                        <w:rFonts w:asciiTheme="majorHAnsi" w:hAnsiTheme="majorHAnsi" w:cstheme="majorHAnsi"/>
                      </w:rPr>
                      <w:t>Create training material and lead training sessions for new and tenured agents to quickly and efficiently resolve website issues that occur on the server using Bash, Regex, and SSH/Terminal.</w:t>
                    </w:r>
                  </w:p>
                  <w:p w14:paraId="5EFD6AF8" w14:textId="77777777" w:rsidR="000A26FB" w:rsidRPr="007A7E5F" w:rsidRDefault="000A26FB" w:rsidP="007A7E5F">
                    <w:pPr>
                      <w:spacing w:before="0" w:after="0"/>
                      <w:rPr>
                        <w:rFonts w:asciiTheme="majorHAnsi" w:hAnsiTheme="majorHAnsi" w:cstheme="majorHAnsi"/>
                        <w:sz w:val="10"/>
                        <w:szCs w:val="10"/>
                      </w:rPr>
                    </w:pPr>
                  </w:p>
                  <w:p w14:paraId="0D98EFE3" w14:textId="0C28D4AA" w:rsidR="000A26FB" w:rsidRPr="00A9043E" w:rsidRDefault="009452B6" w:rsidP="000A26FB">
                    <w:pPr>
                      <w:spacing w:before="0" w:after="0"/>
                      <w:rPr>
                        <w:rFonts w:asciiTheme="majorHAnsi" w:hAnsiTheme="majorHAnsi" w:cstheme="majorHAnsi"/>
                        <w:b/>
                        <w:bCs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bCs/>
                      </w:rPr>
                      <w:t>SELF EMPLOYED</w:t>
                    </w:r>
                  </w:p>
                  <w:p w14:paraId="3F379CEC" w14:textId="5B3786DA" w:rsidR="000A26FB" w:rsidRPr="00A9043E" w:rsidRDefault="004D3C9E" w:rsidP="000A26FB">
                    <w:pPr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 xml:space="preserve">Freelance </w:t>
                    </w:r>
                    <w:r w:rsidR="00E81671">
                      <w:rPr>
                        <w:rFonts w:asciiTheme="majorHAnsi" w:hAnsiTheme="majorHAnsi" w:cstheme="majorHAnsi"/>
                      </w:rPr>
                      <w:t>W</w:t>
                    </w:r>
                    <w:r w:rsidR="000A26FB" w:rsidRPr="00A9043E">
                      <w:rPr>
                        <w:rFonts w:asciiTheme="majorHAnsi" w:hAnsiTheme="majorHAnsi" w:cstheme="majorHAnsi"/>
                      </w:rPr>
                      <w:t xml:space="preserve">eb Developer                                                   </w:t>
                    </w:r>
                    <w:r>
                      <w:rPr>
                        <w:rFonts w:asciiTheme="majorHAnsi" w:hAnsiTheme="majorHAnsi" w:cstheme="majorHAnsi"/>
                      </w:rPr>
                      <w:t xml:space="preserve">                 </w:t>
                    </w:r>
                    <w:r w:rsidR="000A26FB" w:rsidRPr="00A9043E">
                      <w:rPr>
                        <w:rFonts w:asciiTheme="majorHAnsi" w:hAnsiTheme="majorHAnsi" w:cstheme="majorHAnsi"/>
                      </w:rPr>
                      <w:t xml:space="preserve">         July 201</w:t>
                    </w:r>
                    <w:r w:rsidR="00D67AC4">
                      <w:rPr>
                        <w:rFonts w:asciiTheme="majorHAnsi" w:hAnsiTheme="majorHAnsi" w:cstheme="majorHAnsi"/>
                      </w:rPr>
                      <w:t>9</w:t>
                    </w:r>
                    <w:r w:rsidR="000A26FB" w:rsidRPr="00A9043E">
                      <w:rPr>
                        <w:rFonts w:asciiTheme="majorHAnsi" w:hAnsiTheme="majorHAnsi" w:cstheme="majorHAnsi"/>
                      </w:rPr>
                      <w:t xml:space="preserve"> – Present | Houston, TX</w:t>
                    </w:r>
                  </w:p>
                  <w:p w14:paraId="351967F5" w14:textId="323C0877" w:rsidR="005F1863" w:rsidRDefault="000A26FB" w:rsidP="000A26FB">
                    <w:pPr>
                      <w:tabs>
                        <w:tab w:val="left" w:pos="345"/>
                      </w:tabs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 w:rsidRPr="00A9043E">
                      <w:rPr>
                        <w:rFonts w:asciiTheme="majorHAnsi" w:hAnsiTheme="majorHAnsi" w:cstheme="majorHAnsi"/>
                      </w:rPr>
                      <w:t>•</w:t>
                    </w:r>
                    <w:r w:rsidRPr="00A9043E">
                      <w:rPr>
                        <w:rFonts w:asciiTheme="majorHAnsi" w:hAnsiTheme="majorHAnsi" w:cstheme="majorHAnsi"/>
                      </w:rPr>
                      <w:tab/>
                      <w:t>Create robust</w:t>
                    </w:r>
                    <w:r w:rsidR="004D3C9E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Pr="00A9043E">
                      <w:rPr>
                        <w:rFonts w:asciiTheme="majorHAnsi" w:hAnsiTheme="majorHAnsi" w:cstheme="majorHAnsi"/>
                      </w:rPr>
                      <w:t>websites</w:t>
                    </w:r>
                    <w:r w:rsidR="004D3C9E">
                      <w:rPr>
                        <w:rFonts w:asciiTheme="majorHAnsi" w:hAnsiTheme="majorHAnsi" w:cstheme="majorHAnsi"/>
                      </w:rPr>
                      <w:t xml:space="preserve"> using CSS, HTML and JavaScript</w:t>
                    </w:r>
                    <w:r w:rsidR="00D342E6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="00E81671">
                      <w:rPr>
                        <w:rFonts w:asciiTheme="majorHAnsi" w:hAnsiTheme="majorHAnsi" w:cstheme="majorHAnsi"/>
                      </w:rPr>
                      <w:t xml:space="preserve">or in conjunction with WordPress </w:t>
                    </w:r>
                    <w:r w:rsidR="00D342E6">
                      <w:rPr>
                        <w:rFonts w:asciiTheme="majorHAnsi" w:hAnsiTheme="majorHAnsi" w:cstheme="majorHAnsi"/>
                      </w:rPr>
                      <w:t xml:space="preserve">– </w:t>
                    </w:r>
                    <w:r w:rsidR="00AB7D65">
                      <w:rPr>
                        <w:rFonts w:asciiTheme="majorHAnsi" w:hAnsiTheme="majorHAnsi" w:cstheme="majorHAnsi"/>
                      </w:rPr>
                      <w:t xml:space="preserve">from </w:t>
                    </w:r>
                  </w:p>
                  <w:p w14:paraId="3C18E201" w14:textId="1298BBBE" w:rsidR="000357CF" w:rsidRPr="00A9043E" w:rsidRDefault="005F1863" w:rsidP="000A26FB">
                    <w:pPr>
                      <w:tabs>
                        <w:tab w:val="left" w:pos="345"/>
                      </w:tabs>
                      <w:spacing w:before="0" w:after="0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 xml:space="preserve">        </w:t>
                    </w:r>
                    <w:r w:rsidR="00E81671" w:rsidRPr="00A9043E">
                      <w:rPr>
                        <w:rFonts w:asciiTheme="majorHAnsi" w:hAnsiTheme="majorHAnsi" w:cstheme="majorHAnsi"/>
                      </w:rPr>
                      <w:t>concept to design and launch</w:t>
                    </w:r>
                    <w:r w:rsidR="00E81671">
                      <w:rPr>
                        <w:rFonts w:asciiTheme="majorHAnsi" w:hAnsiTheme="majorHAnsi" w:cstheme="majorHAnsi"/>
                      </w:rPr>
                      <w:t xml:space="preserve"> –</w:t>
                    </w:r>
                    <w:r w:rsidR="00E81671" w:rsidRPr="00A9043E"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="004D3C9E" w:rsidRPr="00A9043E">
                      <w:rPr>
                        <w:rFonts w:asciiTheme="majorHAnsi" w:hAnsiTheme="majorHAnsi" w:cstheme="majorHAnsi"/>
                      </w:rPr>
                      <w:t xml:space="preserve">focusing on </w:t>
                    </w:r>
                    <w:r w:rsidR="000A26FB" w:rsidRPr="00A9043E">
                      <w:rPr>
                        <w:rFonts w:asciiTheme="majorHAnsi" w:hAnsiTheme="majorHAnsi" w:cstheme="majorHAnsi"/>
                      </w:rPr>
                      <w:t>responsiveness,</w:t>
                    </w:r>
                    <w:r>
                      <w:rPr>
                        <w:rFonts w:asciiTheme="majorHAnsi" w:hAnsiTheme="majorHAnsi" w:cstheme="majorHAnsi"/>
                      </w:rPr>
                      <w:t xml:space="preserve"> </w:t>
                    </w:r>
                    <w:r w:rsidR="000A26FB" w:rsidRPr="00A9043E">
                      <w:rPr>
                        <w:rFonts w:asciiTheme="majorHAnsi" w:hAnsiTheme="majorHAnsi" w:cstheme="majorHAnsi"/>
                      </w:rPr>
                      <w:t>compatibility, and user experience.</w:t>
                    </w:r>
                  </w:p>
                </w:sdtContent>
              </w:sdt>
            </w:sdtContent>
          </w:sdt>
        </w:tc>
      </w:tr>
      <w:tr w:rsidR="000357CF" w:rsidRPr="00A9043E" w14:paraId="078FCDDE" w14:textId="77777777" w:rsidTr="00EC25D1">
        <w:trPr>
          <w:gridAfter w:val="1"/>
          <w:wAfter w:w="271" w:type="dxa"/>
        </w:trPr>
        <w:tc>
          <w:tcPr>
            <w:tcW w:w="1750" w:type="dxa"/>
          </w:tcPr>
          <w:p w14:paraId="6E7D948A" w14:textId="008F336E" w:rsidR="000357CF" w:rsidRPr="00A9043E" w:rsidRDefault="000357CF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</w:rPr>
            </w:pPr>
            <w:r w:rsidRPr="00A9043E">
              <w:rPr>
                <w:rFonts w:cstheme="majorHAnsi"/>
                <w:b/>
                <w:bCs/>
              </w:rPr>
              <w:t>PROJECTS</w:t>
            </w:r>
          </w:p>
        </w:tc>
        <w:tc>
          <w:tcPr>
            <w:tcW w:w="334" w:type="dxa"/>
          </w:tcPr>
          <w:p w14:paraId="62B86213" w14:textId="77777777" w:rsidR="000357CF" w:rsidRPr="00A9043E" w:rsidRDefault="000357CF" w:rsidP="001E0EFA">
            <w:pPr>
              <w:spacing w:before="0" w:after="0"/>
              <w:rPr>
                <w:rFonts w:asciiTheme="majorHAnsi" w:hAnsiTheme="majorHAnsi" w:cstheme="majorHAnsi"/>
              </w:rPr>
            </w:pPr>
          </w:p>
        </w:tc>
        <w:tc>
          <w:tcPr>
            <w:tcW w:w="8356" w:type="dxa"/>
          </w:tcPr>
          <w:sdt>
            <w:sdtPr>
              <w:rPr>
                <w:rFonts w:eastAsiaTheme="minorEastAsia" w:cstheme="majorHAns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rFonts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eastAsiaTheme="minorEastAsia" w:cstheme="majorHAns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824EB88C7F5C44249ABA1C244F27964E"/>
                  </w:placeholder>
                  <w15:repeatingSectionItem/>
                </w:sdtPr>
                <w:sdtEndPr>
                  <w:rPr>
                    <w:rFonts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14:paraId="3DCF8BF8" w14:textId="0BB09147" w:rsidR="000357CF" w:rsidRPr="00EC25D1" w:rsidRDefault="00141960" w:rsidP="001E0EFA">
                    <w:pPr>
                      <w:pStyle w:val="Heading2"/>
                      <w:spacing w:before="0" w:after="0"/>
                      <w:rPr>
                        <w:rFonts w:cstheme="majorHAnsi"/>
                        <w:b w:val="0"/>
                        <w:bCs w:val="0"/>
                      </w:rPr>
                    </w:pPr>
                    <w:hyperlink r:id="rId13" w:history="1">
                      <w:r w:rsidR="00EC25D1">
                        <w:rPr>
                          <w:rFonts w:cstheme="majorHAnsi"/>
                          <w:color w:val="auto"/>
                        </w:rPr>
                        <w:t xml:space="preserve"> P</w:t>
                      </w:r>
                      <w:r w:rsidR="00EC25D1">
                        <w:rPr>
                          <w:color w:val="auto"/>
                        </w:rPr>
                        <w:t xml:space="preserve">ORTFOLIO WEBSITE </w:t>
                      </w:r>
                    </w:hyperlink>
                    <w:r w:rsidR="00EC25D1" w:rsidRPr="00CB6002">
                      <w:rPr>
                        <w:rStyle w:val="Hyperlink"/>
                        <w:rFonts w:cstheme="majorHAnsi"/>
                        <w:u w:val="none"/>
                      </w:rPr>
                      <w:t xml:space="preserve"> </w:t>
                    </w:r>
                    <w:r w:rsidR="00EC25D1" w:rsidRPr="00CB6002">
                      <w:rPr>
                        <w:rStyle w:val="Hyperlink"/>
                        <w:rFonts w:cstheme="majorHAnsi"/>
                        <w:color w:val="auto"/>
                        <w:u w:val="none"/>
                      </w:rPr>
                      <w:t>|</w:t>
                    </w:r>
                    <w:r w:rsidR="00EC25D1">
                      <w:rPr>
                        <w:rFonts w:cstheme="majorHAnsi"/>
                      </w:rPr>
                      <w:t xml:space="preserve"> </w:t>
                    </w:r>
                    <w:hyperlink r:id="rId14" w:history="1">
                      <w:r w:rsidR="00EC25D1" w:rsidRPr="00EC25D1">
                        <w:rPr>
                          <w:rStyle w:val="Hyperlink"/>
                          <w:rFonts w:cstheme="majorHAnsi"/>
                        </w:rPr>
                        <w:t>S</w:t>
                      </w:r>
                      <w:r w:rsidR="00EC25D1" w:rsidRPr="00EC25D1">
                        <w:rPr>
                          <w:rStyle w:val="Hyperlink"/>
                        </w:rPr>
                        <w:t>ITE DEMO</w:t>
                      </w:r>
                    </w:hyperlink>
                  </w:p>
                  <w:p w14:paraId="4CA8E270" w14:textId="36F64C1A" w:rsidR="00E81671" w:rsidRPr="008A5D53" w:rsidRDefault="00E81671" w:rsidP="008A5D53">
                    <w:pPr>
                      <w:pStyle w:val="ListParagraph"/>
                      <w:numPr>
                        <w:ilvl w:val="0"/>
                        <w:numId w:val="3"/>
                      </w:numPr>
                      <w:spacing w:before="0" w:after="0"/>
                      <w:ind w:left="375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>Created</w:t>
                    </w:r>
                    <w:r w:rsidR="008A5D53">
                      <w:rPr>
                        <w:rFonts w:asciiTheme="majorHAnsi" w:hAnsiTheme="majorHAnsi" w:cstheme="majorHAnsi"/>
                      </w:rPr>
                      <w:t xml:space="preserve"> by myself</w:t>
                    </w:r>
                    <w:r w:rsidR="000357CF" w:rsidRPr="00A9043E">
                      <w:rPr>
                        <w:rFonts w:asciiTheme="majorHAnsi" w:hAnsiTheme="majorHAnsi" w:cstheme="majorHAnsi"/>
                      </w:rPr>
                      <w:t xml:space="preserve"> using CSS, HTML, and JavaScript</w:t>
                    </w:r>
                    <w:r>
                      <w:rPr>
                        <w:rFonts w:asciiTheme="majorHAnsi" w:hAnsiTheme="majorHAnsi" w:cstheme="majorHAnsi"/>
                      </w:rPr>
                      <w:t>.</w:t>
                    </w:r>
                    <w:r w:rsidR="00EC25D1">
                      <w:rPr>
                        <w:rFonts w:asciiTheme="majorHAnsi" w:hAnsiTheme="majorHAnsi" w:cstheme="majorHAnsi"/>
                      </w:rPr>
                      <w:t xml:space="preserve"> Contains some client websites I have made.</w:t>
                    </w:r>
                  </w:p>
                  <w:p w14:paraId="5FAB9922" w14:textId="2B6F2959" w:rsidR="000357CF" w:rsidRPr="00F91770" w:rsidRDefault="00F91770" w:rsidP="001E0EFA">
                    <w:pPr>
                      <w:pStyle w:val="Heading2"/>
                      <w:spacing w:before="0" w:after="0"/>
                      <w:rPr>
                        <w:rFonts w:cstheme="majorHAnsi"/>
                      </w:rPr>
                    </w:pPr>
                    <w:r>
                      <w:rPr>
                        <w:rFonts w:cstheme="majorHAnsi"/>
                      </w:rPr>
                      <w:t>FILE TREE SYSTEM</w:t>
                    </w:r>
                    <w:r>
                      <w:t xml:space="preserve"> | </w:t>
                    </w:r>
                    <w:hyperlink r:id="rId15" w:history="1">
                      <w:r w:rsidRPr="00F91770">
                        <w:rPr>
                          <w:rStyle w:val="Hyperlink"/>
                        </w:rPr>
                        <w:t>APP DE</w:t>
                      </w:r>
                      <w:r w:rsidRPr="00F91770">
                        <w:rPr>
                          <w:rStyle w:val="Hyperlink"/>
                        </w:rPr>
                        <w:t>M</w:t>
                      </w:r>
                      <w:r w:rsidRPr="00F91770">
                        <w:rPr>
                          <w:rStyle w:val="Hyperlink"/>
                        </w:rPr>
                        <w:t>O</w:t>
                      </w:r>
                    </w:hyperlink>
                  </w:p>
                  <w:p w14:paraId="3012E87A" w14:textId="0CBA2D89" w:rsidR="008A5D53" w:rsidRPr="008A5D53" w:rsidRDefault="00CB6002" w:rsidP="008A5D53">
                    <w:pPr>
                      <w:pStyle w:val="Heading2"/>
                      <w:numPr>
                        <w:ilvl w:val="0"/>
                        <w:numId w:val="3"/>
                      </w:numPr>
                      <w:spacing w:before="0" w:after="0"/>
                      <w:ind w:left="375"/>
                      <w:rPr>
                        <w:rFonts w:cstheme="majorHAnsi"/>
                        <w:b w:val="0"/>
                        <w:bCs w:val="0"/>
                        <w:caps w:val="0"/>
                      </w:rPr>
                    </w:pPr>
                    <w:r>
                      <w:rPr>
                        <w:rFonts w:cstheme="majorHAnsi"/>
                        <w:b w:val="0"/>
                        <w:bCs w:val="0"/>
                        <w:caps w:val="0"/>
                      </w:rPr>
                      <w:t>A</w:t>
                    </w:r>
                    <w:r w:rsidR="00F91770">
                      <w:rPr>
                        <w:rFonts w:cstheme="majorHAnsi"/>
                        <w:b w:val="0"/>
                        <w:bCs w:val="0"/>
                        <w:caps w:val="0"/>
                      </w:rPr>
                      <w:t xml:space="preserve"> </w:t>
                    </w:r>
                    <w:r>
                      <w:rPr>
                        <w:rFonts w:cstheme="majorHAnsi"/>
                        <w:b w:val="0"/>
                        <w:bCs w:val="0"/>
                        <w:caps w:val="0"/>
                      </w:rPr>
                      <w:t>simple</w:t>
                    </w:r>
                    <w:r w:rsidR="00F91770">
                      <w:rPr>
                        <w:rFonts w:cstheme="majorHAnsi"/>
                        <w:b w:val="0"/>
                        <w:bCs w:val="0"/>
                        <w:caps w:val="0"/>
                      </w:rPr>
                      <w:t xml:space="preserve"> file tree system created using ReactJS</w:t>
                    </w:r>
                  </w:p>
                  <w:p w14:paraId="12C2159D" w14:textId="72B49CB1" w:rsidR="008A5D53" w:rsidRPr="004F6033" w:rsidRDefault="008A5D53" w:rsidP="008A5D53">
                    <w:pPr>
                      <w:pStyle w:val="Heading2"/>
                      <w:spacing w:before="0" w:after="0"/>
                      <w:rPr>
                        <w:rFonts w:cstheme="majorHAnsi"/>
                      </w:rPr>
                    </w:pPr>
                    <w:r w:rsidRPr="004F6033">
                      <w:rPr>
                        <w:rFonts w:cstheme="majorHAnsi"/>
                      </w:rPr>
                      <w:t>P</w:t>
                    </w:r>
                    <w:r w:rsidRPr="004F6033">
                      <w:t>assword</w:t>
                    </w:r>
                    <w:r w:rsidRPr="004F6033">
                      <w:rPr>
                        <w:rFonts w:cstheme="majorHAnsi"/>
                      </w:rPr>
                      <w:t xml:space="preserve"> </w:t>
                    </w:r>
                    <w:r w:rsidRPr="004F6033">
                      <w:t>Generator</w:t>
                    </w:r>
                    <w:r w:rsidR="004F6033">
                      <w:t xml:space="preserve"> | </w:t>
                    </w:r>
                    <w:hyperlink r:id="rId16" w:history="1">
                      <w:r w:rsidR="004F6033" w:rsidRPr="004F6033">
                        <w:rPr>
                          <w:rStyle w:val="Hyperlink"/>
                        </w:rPr>
                        <w:t>APP DEMO</w:t>
                      </w:r>
                    </w:hyperlink>
                  </w:p>
                  <w:p w14:paraId="56975B20" w14:textId="0E4710FB" w:rsidR="000357CF" w:rsidRPr="008A5D53" w:rsidRDefault="008A5D53" w:rsidP="008A5D53">
                    <w:pPr>
                      <w:pStyle w:val="Heading2"/>
                      <w:numPr>
                        <w:ilvl w:val="0"/>
                        <w:numId w:val="3"/>
                      </w:numPr>
                      <w:spacing w:before="0" w:after="0"/>
                      <w:ind w:left="375"/>
                      <w:rPr>
                        <w:rFonts w:cstheme="majorHAnsi"/>
                        <w:b w:val="0"/>
                        <w:bCs w:val="0"/>
                        <w:caps w:val="0"/>
                      </w:rPr>
                    </w:pPr>
                    <w:r>
                      <w:rPr>
                        <w:rFonts w:cstheme="majorHAnsi"/>
                        <w:b w:val="0"/>
                        <w:bCs w:val="0"/>
                        <w:caps w:val="0"/>
                      </w:rPr>
                      <w:t>Password generator written in CSS, JavaScript and HTML</w:t>
                    </w:r>
                    <w:r w:rsidRPr="00A9043E">
                      <w:rPr>
                        <w:rFonts w:cstheme="majorHAnsi"/>
                        <w:b w:val="0"/>
                        <w:bCs w:val="0"/>
                        <w:caps w:val="0"/>
                      </w:rPr>
                      <w:t>.</w:t>
                    </w:r>
                  </w:p>
                </w:sdtContent>
              </w:sdt>
            </w:sdtContent>
          </w:sdt>
        </w:tc>
      </w:tr>
      <w:tr w:rsidR="000357CF" w:rsidRPr="00A9043E" w14:paraId="483AF81D" w14:textId="77777777" w:rsidTr="00EC25D1">
        <w:trPr>
          <w:gridAfter w:val="1"/>
          <w:wAfter w:w="271" w:type="dxa"/>
        </w:trPr>
        <w:tc>
          <w:tcPr>
            <w:tcW w:w="1750" w:type="dxa"/>
          </w:tcPr>
          <w:p w14:paraId="70F97C2B" w14:textId="5FFCE963" w:rsidR="000357CF" w:rsidRPr="00A9043E" w:rsidRDefault="000357CF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</w:rPr>
            </w:pPr>
            <w:r w:rsidRPr="00A9043E">
              <w:rPr>
                <w:rFonts w:cstheme="majorHAnsi"/>
                <w:b/>
                <w:bCs/>
              </w:rPr>
              <w:t>Skills + Abilities</w:t>
            </w:r>
          </w:p>
        </w:tc>
        <w:tc>
          <w:tcPr>
            <w:tcW w:w="334" w:type="dxa"/>
          </w:tcPr>
          <w:p w14:paraId="2E1D7E6D" w14:textId="77777777" w:rsidR="000357CF" w:rsidRPr="00A9043E" w:rsidRDefault="000357CF" w:rsidP="001E0EFA">
            <w:pPr>
              <w:spacing w:before="0" w:after="0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8356" w:type="dxa"/>
          </w:tcPr>
          <w:p w14:paraId="685BC338" w14:textId="77777777" w:rsidR="000357CF" w:rsidRPr="00A9043E" w:rsidRDefault="000357CF" w:rsidP="001E0EFA">
            <w:pPr>
              <w:spacing w:before="0" w:after="0"/>
              <w:rPr>
                <w:rFonts w:asciiTheme="majorHAnsi" w:hAnsiTheme="majorHAnsi" w:cstheme="majorHAnsi"/>
                <w:b/>
                <w:bCs/>
              </w:rPr>
            </w:pPr>
            <w:r w:rsidRPr="00A9043E">
              <w:rPr>
                <w:rFonts w:asciiTheme="majorHAnsi" w:hAnsiTheme="majorHAnsi" w:cstheme="majorHAnsi"/>
                <w:b/>
                <w:bCs/>
              </w:rPr>
              <w:t>LANGUAGES</w:t>
            </w:r>
          </w:p>
          <w:p w14:paraId="15348DAE" w14:textId="46D93125" w:rsidR="000357CF" w:rsidRPr="00A9043E" w:rsidRDefault="000357CF" w:rsidP="001E0EFA">
            <w:pPr>
              <w:pStyle w:val="ListParagraph"/>
              <w:numPr>
                <w:ilvl w:val="0"/>
                <w:numId w:val="5"/>
              </w:numPr>
              <w:spacing w:before="0" w:after="0"/>
              <w:ind w:left="360"/>
              <w:rPr>
                <w:rFonts w:asciiTheme="majorHAnsi" w:hAnsiTheme="majorHAnsi" w:cstheme="majorHAnsi"/>
              </w:rPr>
            </w:pPr>
            <w:r w:rsidRPr="00A9043E">
              <w:rPr>
                <w:rFonts w:asciiTheme="majorHAnsi" w:hAnsiTheme="majorHAnsi" w:cstheme="majorHAnsi"/>
              </w:rPr>
              <w:t>Bash, C/C++, CSS, Git/Github, HTML, JavaScript, Linux, PHP, Python, SQL, WordPress, Angular</w:t>
            </w:r>
            <w:r w:rsidR="00A56869">
              <w:rPr>
                <w:rFonts w:asciiTheme="majorHAnsi" w:hAnsiTheme="majorHAnsi" w:cstheme="majorHAnsi"/>
              </w:rPr>
              <w:t>JS</w:t>
            </w:r>
            <w:r w:rsidRPr="00A9043E">
              <w:rPr>
                <w:rFonts w:asciiTheme="majorHAnsi" w:hAnsiTheme="majorHAnsi" w:cstheme="majorHAnsi"/>
              </w:rPr>
              <w:t>, and React</w:t>
            </w:r>
            <w:r w:rsidR="00A56869">
              <w:rPr>
                <w:rFonts w:asciiTheme="majorHAnsi" w:hAnsiTheme="majorHAnsi" w:cstheme="majorHAnsi"/>
              </w:rPr>
              <w:t>JS</w:t>
            </w:r>
            <w:r w:rsidR="005F2F11">
              <w:rPr>
                <w:rFonts w:asciiTheme="majorHAnsi" w:hAnsiTheme="majorHAnsi" w:cstheme="majorHAnsi"/>
              </w:rPr>
              <w:t>.</w:t>
            </w:r>
          </w:p>
          <w:p w14:paraId="0F6FAB27" w14:textId="77777777" w:rsidR="001E0EFA" w:rsidRPr="00A9043E" w:rsidRDefault="001E0EFA" w:rsidP="001E0EFA">
            <w:pPr>
              <w:pStyle w:val="ListParagraph"/>
              <w:spacing w:before="0" w:after="0"/>
              <w:ind w:left="360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0FA51E41" w14:textId="4FDD7F71" w:rsidR="000357CF" w:rsidRPr="00A9043E" w:rsidRDefault="009C6473" w:rsidP="001E0EFA">
            <w:pPr>
              <w:spacing w:before="0" w:after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PROGRAMS</w:t>
            </w:r>
          </w:p>
          <w:p w14:paraId="689F743B" w14:textId="3975D370" w:rsidR="005E72FC" w:rsidRPr="00905F56" w:rsidRDefault="000357CF" w:rsidP="00905F56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before="0" w:after="0"/>
              <w:ind w:left="352" w:hanging="352"/>
              <w:rPr>
                <w:rFonts w:asciiTheme="majorHAnsi" w:hAnsiTheme="majorHAnsi" w:cstheme="majorHAnsi"/>
              </w:rPr>
            </w:pPr>
            <w:r w:rsidRPr="00A9043E">
              <w:rPr>
                <w:rFonts w:asciiTheme="majorHAnsi" w:hAnsiTheme="majorHAnsi" w:cstheme="majorHAnsi"/>
              </w:rPr>
              <w:t xml:space="preserve">CentOS, </w:t>
            </w:r>
            <w:r w:rsidR="00E33B77">
              <w:rPr>
                <w:rFonts w:asciiTheme="majorHAnsi" w:hAnsiTheme="majorHAnsi" w:cstheme="majorHAnsi"/>
              </w:rPr>
              <w:t>Dream</w:t>
            </w:r>
            <w:r w:rsidR="002A2192">
              <w:rPr>
                <w:rFonts w:asciiTheme="majorHAnsi" w:hAnsiTheme="majorHAnsi" w:cstheme="majorHAnsi"/>
              </w:rPr>
              <w:t xml:space="preserve">weaver, </w:t>
            </w:r>
            <w:r w:rsidRPr="00A9043E">
              <w:rPr>
                <w:rFonts w:asciiTheme="majorHAnsi" w:hAnsiTheme="majorHAnsi" w:cstheme="majorHAnsi"/>
              </w:rPr>
              <w:t xml:space="preserve">MS Office, MSSQL, </w:t>
            </w:r>
            <w:r w:rsidR="00945EFD">
              <w:rPr>
                <w:rFonts w:asciiTheme="majorHAnsi" w:hAnsiTheme="majorHAnsi" w:cstheme="majorHAnsi"/>
              </w:rPr>
              <w:t xml:space="preserve">MySQL, </w:t>
            </w:r>
            <w:r w:rsidRPr="00A9043E">
              <w:rPr>
                <w:rFonts w:asciiTheme="majorHAnsi" w:hAnsiTheme="majorHAnsi" w:cstheme="majorHAnsi"/>
              </w:rPr>
              <w:t>MS Visio, Oracle,</w:t>
            </w:r>
            <w:r w:rsidR="002A2192">
              <w:rPr>
                <w:rFonts w:asciiTheme="majorHAnsi" w:hAnsiTheme="majorHAnsi" w:cstheme="majorHAnsi"/>
              </w:rPr>
              <w:t xml:space="preserve"> Photoshop,</w:t>
            </w:r>
            <w:r w:rsidRPr="00A9043E">
              <w:rPr>
                <w:rFonts w:asciiTheme="majorHAnsi" w:hAnsiTheme="majorHAnsi" w:cstheme="majorHAnsi"/>
              </w:rPr>
              <w:t xml:space="preserve"> Red Hat Enterprise, Linux, </w:t>
            </w:r>
            <w:r w:rsidR="000C1C28">
              <w:rPr>
                <w:rFonts w:asciiTheme="majorHAnsi" w:hAnsiTheme="majorHAnsi" w:cstheme="majorHAnsi"/>
              </w:rPr>
              <w:t xml:space="preserve">and </w:t>
            </w:r>
            <w:r w:rsidRPr="00A9043E">
              <w:rPr>
                <w:rFonts w:asciiTheme="majorHAnsi" w:hAnsiTheme="majorHAnsi" w:cstheme="majorHAnsi"/>
              </w:rPr>
              <w:t>VS Code</w:t>
            </w:r>
            <w:r w:rsidR="000C1C28">
              <w:rPr>
                <w:rFonts w:asciiTheme="majorHAnsi" w:hAnsiTheme="majorHAnsi" w:cstheme="majorHAnsi"/>
              </w:rPr>
              <w:t>.</w:t>
            </w:r>
          </w:p>
        </w:tc>
      </w:tr>
      <w:tr w:rsidR="000357CF" w:rsidRPr="00A9043E" w14:paraId="41FC5731" w14:textId="77777777" w:rsidTr="00EC25D1">
        <w:tc>
          <w:tcPr>
            <w:tcW w:w="1750" w:type="dxa"/>
          </w:tcPr>
          <w:p w14:paraId="2FE1236C" w14:textId="6040ED44" w:rsidR="000357CF" w:rsidRPr="00A9043E" w:rsidRDefault="000357CF" w:rsidP="001E0EFA">
            <w:pPr>
              <w:pStyle w:val="Heading1"/>
              <w:spacing w:before="0" w:after="0"/>
              <w:jc w:val="left"/>
              <w:rPr>
                <w:rFonts w:cstheme="majorHAnsi"/>
                <w:b/>
                <w:bCs/>
              </w:rPr>
            </w:pPr>
            <w:r w:rsidRPr="00A9043E">
              <w:rPr>
                <w:rFonts w:cstheme="majorHAnsi"/>
                <w:b/>
                <w:bCs/>
              </w:rPr>
              <w:t>EDUCATION + certifications</w:t>
            </w:r>
          </w:p>
        </w:tc>
        <w:tc>
          <w:tcPr>
            <w:tcW w:w="334" w:type="dxa"/>
          </w:tcPr>
          <w:p w14:paraId="6B18B4D5" w14:textId="21F60A20" w:rsidR="000357CF" w:rsidRPr="00A9043E" w:rsidRDefault="000357CF" w:rsidP="001E0EFA">
            <w:pPr>
              <w:spacing w:before="0" w:after="0"/>
              <w:rPr>
                <w:rFonts w:asciiTheme="majorHAnsi" w:hAnsiTheme="majorHAnsi" w:cstheme="majorHAnsi"/>
              </w:rPr>
            </w:pPr>
            <w:r w:rsidRPr="00A9043E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8627" w:type="dxa"/>
            <w:gridSpan w:val="2"/>
          </w:tcPr>
          <w:p w14:paraId="5F51A9B4" w14:textId="100FFB7B" w:rsidR="001E0EFA" w:rsidRPr="00EA5F97" w:rsidRDefault="000357CF" w:rsidP="00EA5F97">
            <w:pPr>
              <w:pStyle w:val="ResumeText"/>
              <w:spacing w:before="0" w:after="0"/>
              <w:ind w:right="0"/>
              <w:rPr>
                <w:rFonts w:asciiTheme="majorHAnsi" w:hAnsiTheme="majorHAnsi" w:cstheme="majorHAnsi"/>
                <w:b/>
                <w:bCs/>
              </w:rPr>
            </w:pPr>
            <w:r w:rsidRPr="00A9043E">
              <w:rPr>
                <w:rFonts w:asciiTheme="majorHAnsi" w:hAnsiTheme="majorHAnsi" w:cstheme="majorHAnsi"/>
                <w:b/>
                <w:bCs/>
              </w:rPr>
              <w:t>UNIVERSITY OF HOUSTON</w:t>
            </w:r>
            <w:r w:rsidR="00DD5ED2" w:rsidRPr="00A9043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03433" w:rsidRPr="00A9043E">
              <w:rPr>
                <w:rFonts w:asciiTheme="majorHAnsi" w:hAnsiTheme="majorHAnsi" w:cstheme="majorHAnsi"/>
              </w:rPr>
              <w:t>|</w:t>
            </w:r>
            <w:r w:rsidR="00C03433" w:rsidRPr="00A9043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A9043E">
              <w:rPr>
                <w:rFonts w:asciiTheme="majorHAnsi" w:hAnsiTheme="majorHAnsi" w:cstheme="majorHAnsi"/>
              </w:rPr>
              <w:t xml:space="preserve">B.S. </w:t>
            </w:r>
            <w:r w:rsidR="001E0EFA" w:rsidRPr="00A9043E">
              <w:rPr>
                <w:rFonts w:asciiTheme="majorHAnsi" w:hAnsiTheme="majorHAnsi" w:cstheme="majorHAnsi"/>
              </w:rPr>
              <w:t xml:space="preserve">in </w:t>
            </w:r>
            <w:r w:rsidRPr="00A9043E">
              <w:rPr>
                <w:rFonts w:asciiTheme="majorHAnsi" w:hAnsiTheme="majorHAnsi" w:cstheme="majorHAnsi"/>
              </w:rPr>
              <w:t>B</w:t>
            </w:r>
            <w:r w:rsidR="001E0EFA" w:rsidRPr="00A9043E">
              <w:rPr>
                <w:rFonts w:asciiTheme="majorHAnsi" w:hAnsiTheme="majorHAnsi" w:cstheme="majorHAnsi"/>
              </w:rPr>
              <w:t>iotechnology</w:t>
            </w:r>
            <w:r w:rsidRPr="00A9043E">
              <w:rPr>
                <w:rFonts w:asciiTheme="majorHAnsi" w:hAnsiTheme="majorHAnsi" w:cstheme="majorHAnsi"/>
              </w:rPr>
              <w:t xml:space="preserve">                       </w:t>
            </w:r>
            <w:r w:rsidR="00C03433" w:rsidRPr="00A9043E">
              <w:rPr>
                <w:rFonts w:asciiTheme="majorHAnsi" w:hAnsiTheme="majorHAnsi" w:cstheme="majorHAnsi"/>
              </w:rPr>
              <w:t xml:space="preserve">                              </w:t>
            </w:r>
            <w:r w:rsidRPr="00A9043E">
              <w:rPr>
                <w:rFonts w:asciiTheme="majorHAnsi" w:hAnsiTheme="majorHAnsi" w:cstheme="majorHAnsi"/>
              </w:rPr>
              <w:t>I</w:t>
            </w:r>
            <w:r w:rsidR="001E0EFA" w:rsidRPr="00A9043E">
              <w:rPr>
                <w:rFonts w:asciiTheme="majorHAnsi" w:hAnsiTheme="majorHAnsi" w:cstheme="majorHAnsi"/>
              </w:rPr>
              <w:t>n progress</w:t>
            </w:r>
            <w:r w:rsidRPr="00A9043E">
              <w:rPr>
                <w:rFonts w:asciiTheme="majorHAnsi" w:hAnsiTheme="majorHAnsi" w:cstheme="majorHAnsi"/>
              </w:rPr>
              <w:t xml:space="preserve"> | H</w:t>
            </w:r>
            <w:r w:rsidR="001E0EFA" w:rsidRPr="00A9043E">
              <w:rPr>
                <w:rFonts w:asciiTheme="majorHAnsi" w:hAnsiTheme="majorHAnsi" w:cstheme="majorHAnsi"/>
              </w:rPr>
              <w:t>ouston</w:t>
            </w:r>
            <w:r w:rsidRPr="00A9043E">
              <w:rPr>
                <w:rFonts w:asciiTheme="majorHAnsi" w:hAnsiTheme="majorHAnsi" w:cstheme="majorHAnsi"/>
              </w:rPr>
              <w:t>, TX</w:t>
            </w:r>
          </w:p>
          <w:p w14:paraId="0D033272" w14:textId="1FE6E373" w:rsidR="000357CF" w:rsidRPr="00EA5F97" w:rsidRDefault="000357CF" w:rsidP="00EA5F97">
            <w:pPr>
              <w:pStyle w:val="ResumeText"/>
              <w:spacing w:before="0" w:after="0"/>
              <w:ind w:right="0"/>
              <w:rPr>
                <w:rFonts w:asciiTheme="majorHAnsi" w:hAnsiTheme="majorHAnsi" w:cstheme="majorHAnsi"/>
                <w:b/>
                <w:bCs/>
              </w:rPr>
            </w:pPr>
            <w:r w:rsidRPr="00A9043E">
              <w:rPr>
                <w:rFonts w:asciiTheme="majorHAnsi" w:hAnsiTheme="majorHAnsi" w:cstheme="majorHAnsi"/>
                <w:b/>
                <w:bCs/>
              </w:rPr>
              <w:t>EDX HARVARD</w:t>
            </w:r>
            <w:r w:rsidR="00C03433" w:rsidRPr="00A9043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03433" w:rsidRPr="00A9043E">
              <w:rPr>
                <w:rFonts w:asciiTheme="majorHAnsi" w:hAnsiTheme="majorHAnsi" w:cstheme="majorHAnsi"/>
              </w:rPr>
              <w:t xml:space="preserve">| </w:t>
            </w:r>
            <w:r w:rsidRPr="00A9043E">
              <w:rPr>
                <w:rFonts w:asciiTheme="majorHAnsi" w:hAnsiTheme="majorHAnsi" w:cstheme="majorHAnsi"/>
              </w:rPr>
              <w:t>CS50 C</w:t>
            </w:r>
            <w:r w:rsidR="001E0EFA" w:rsidRPr="00A9043E">
              <w:rPr>
                <w:rFonts w:asciiTheme="majorHAnsi" w:hAnsiTheme="majorHAnsi" w:cstheme="majorHAnsi"/>
              </w:rPr>
              <w:t xml:space="preserve">omputer </w:t>
            </w:r>
            <w:r w:rsidRPr="00A9043E">
              <w:rPr>
                <w:rFonts w:asciiTheme="majorHAnsi" w:hAnsiTheme="majorHAnsi" w:cstheme="majorHAnsi"/>
              </w:rPr>
              <w:t>S</w:t>
            </w:r>
            <w:r w:rsidR="001E0EFA" w:rsidRPr="00A9043E">
              <w:rPr>
                <w:rFonts w:asciiTheme="majorHAnsi" w:hAnsiTheme="majorHAnsi" w:cstheme="majorHAnsi"/>
              </w:rPr>
              <w:t>cience</w:t>
            </w:r>
            <w:r w:rsidRPr="00A9043E">
              <w:rPr>
                <w:rFonts w:asciiTheme="majorHAnsi" w:hAnsiTheme="majorHAnsi" w:cstheme="majorHAnsi"/>
              </w:rPr>
              <w:t xml:space="preserve">  </w:t>
            </w:r>
            <w:r w:rsidR="001E0EFA" w:rsidRPr="00A9043E">
              <w:rPr>
                <w:rFonts w:asciiTheme="majorHAnsi" w:hAnsiTheme="majorHAnsi" w:cstheme="majorHAnsi"/>
              </w:rPr>
              <w:t xml:space="preserve">                                               </w:t>
            </w:r>
            <w:r w:rsidR="00CC6BA6" w:rsidRPr="00A9043E">
              <w:rPr>
                <w:rFonts w:asciiTheme="majorHAnsi" w:hAnsiTheme="majorHAnsi" w:cstheme="majorHAnsi"/>
              </w:rPr>
              <w:t xml:space="preserve">      </w:t>
            </w:r>
            <w:r w:rsidR="00A02BE3">
              <w:rPr>
                <w:rFonts w:asciiTheme="majorHAnsi" w:hAnsiTheme="majorHAnsi" w:cstheme="majorHAnsi"/>
              </w:rPr>
              <w:t xml:space="preserve">  </w:t>
            </w:r>
            <w:r w:rsidR="00CC6BA6" w:rsidRPr="00A9043E">
              <w:rPr>
                <w:rFonts w:asciiTheme="majorHAnsi" w:hAnsiTheme="majorHAnsi" w:cstheme="majorHAnsi"/>
              </w:rPr>
              <w:t xml:space="preserve">   </w:t>
            </w:r>
            <w:r w:rsidRPr="00A9043E">
              <w:rPr>
                <w:rFonts w:asciiTheme="majorHAnsi" w:hAnsiTheme="majorHAnsi" w:cstheme="majorHAnsi"/>
              </w:rPr>
              <w:t>April</w:t>
            </w:r>
            <w:r w:rsidR="001E0EFA" w:rsidRPr="00A9043E">
              <w:rPr>
                <w:rFonts w:asciiTheme="majorHAnsi" w:hAnsiTheme="majorHAnsi" w:cstheme="majorHAnsi"/>
              </w:rPr>
              <w:t xml:space="preserve"> </w:t>
            </w:r>
            <w:r w:rsidRPr="00A9043E">
              <w:rPr>
                <w:rFonts w:asciiTheme="majorHAnsi" w:hAnsiTheme="majorHAnsi" w:cstheme="majorHAnsi"/>
              </w:rPr>
              <w:t>– December 2020</w:t>
            </w:r>
            <w:r w:rsidR="00A02BE3">
              <w:rPr>
                <w:rFonts w:asciiTheme="majorHAnsi" w:hAnsiTheme="majorHAnsi" w:cstheme="majorHAnsi"/>
              </w:rPr>
              <w:t xml:space="preserve"> | Onlin</w:t>
            </w:r>
            <w:r w:rsidR="00EA5F97">
              <w:rPr>
                <w:rFonts w:asciiTheme="majorHAnsi" w:hAnsiTheme="majorHAnsi" w:cstheme="majorHAnsi"/>
              </w:rPr>
              <w:t>e</w:t>
            </w:r>
          </w:p>
          <w:p w14:paraId="2DDE3DF9" w14:textId="5C22782C" w:rsidR="000357CF" w:rsidRPr="00A9043E" w:rsidRDefault="000357CF" w:rsidP="00DD5ED2">
            <w:pPr>
              <w:pStyle w:val="ResumeText"/>
              <w:spacing w:before="0" w:after="0"/>
              <w:ind w:right="0"/>
              <w:rPr>
                <w:rFonts w:asciiTheme="majorHAnsi" w:hAnsiTheme="majorHAnsi" w:cstheme="majorHAnsi"/>
                <w:b/>
                <w:bCs/>
              </w:rPr>
            </w:pPr>
            <w:r w:rsidRPr="00A9043E">
              <w:rPr>
                <w:rFonts w:asciiTheme="majorHAnsi" w:hAnsiTheme="majorHAnsi" w:cstheme="majorHAnsi"/>
                <w:b/>
                <w:bCs/>
              </w:rPr>
              <w:t>CODECADEMY</w:t>
            </w:r>
            <w:r w:rsidR="00C03433" w:rsidRPr="00A9043E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C03433" w:rsidRPr="00A9043E">
              <w:rPr>
                <w:rFonts w:asciiTheme="majorHAnsi" w:hAnsiTheme="majorHAnsi" w:cstheme="majorHAnsi"/>
              </w:rPr>
              <w:t xml:space="preserve">| </w:t>
            </w:r>
            <w:r w:rsidRPr="00A9043E">
              <w:rPr>
                <w:rFonts w:asciiTheme="majorHAnsi" w:hAnsiTheme="majorHAnsi" w:cstheme="majorHAnsi"/>
              </w:rPr>
              <w:t>Front-End Engineer</w:t>
            </w:r>
            <w:r w:rsidR="001E0EFA" w:rsidRPr="00A9043E">
              <w:rPr>
                <w:rFonts w:asciiTheme="majorHAnsi" w:hAnsiTheme="majorHAnsi" w:cstheme="majorHAnsi"/>
              </w:rPr>
              <w:t xml:space="preserve">                                                            </w:t>
            </w:r>
            <w:r w:rsidR="00C03433" w:rsidRPr="00A9043E">
              <w:rPr>
                <w:rFonts w:asciiTheme="majorHAnsi" w:hAnsiTheme="majorHAnsi" w:cstheme="majorHAnsi"/>
              </w:rPr>
              <w:t xml:space="preserve"> </w:t>
            </w:r>
            <w:r w:rsidR="00A02BE3">
              <w:rPr>
                <w:rFonts w:asciiTheme="majorHAnsi" w:hAnsiTheme="majorHAnsi" w:cstheme="majorHAnsi"/>
              </w:rPr>
              <w:t xml:space="preserve"> </w:t>
            </w:r>
            <w:r w:rsidR="00C03433" w:rsidRPr="00A9043E">
              <w:rPr>
                <w:rFonts w:asciiTheme="majorHAnsi" w:hAnsiTheme="majorHAnsi" w:cstheme="majorHAnsi"/>
              </w:rPr>
              <w:t xml:space="preserve">          </w:t>
            </w:r>
            <w:r w:rsidRPr="00A9043E">
              <w:rPr>
                <w:rFonts w:asciiTheme="majorHAnsi" w:hAnsiTheme="majorHAnsi" w:cstheme="majorHAnsi"/>
              </w:rPr>
              <w:t>March – August 202</w:t>
            </w:r>
            <w:r w:rsidR="00CB6002">
              <w:rPr>
                <w:rFonts w:asciiTheme="majorHAnsi" w:hAnsiTheme="majorHAnsi" w:cstheme="majorHAnsi"/>
              </w:rPr>
              <w:t>1</w:t>
            </w:r>
            <w:r w:rsidR="00A02BE3">
              <w:rPr>
                <w:rFonts w:asciiTheme="majorHAnsi" w:hAnsiTheme="majorHAnsi" w:cstheme="majorHAnsi"/>
              </w:rPr>
              <w:t>| Online</w:t>
            </w:r>
          </w:p>
        </w:tc>
      </w:tr>
    </w:tbl>
    <w:p w14:paraId="2DC08F6B" w14:textId="59C239E2" w:rsidR="00B55D11" w:rsidRPr="00A9043E" w:rsidRDefault="00B55D11" w:rsidP="00EA5F97">
      <w:pPr>
        <w:spacing w:before="0" w:after="0"/>
        <w:rPr>
          <w:rFonts w:asciiTheme="majorHAnsi" w:hAnsiTheme="majorHAnsi" w:cstheme="majorHAnsi"/>
        </w:rPr>
      </w:pPr>
    </w:p>
    <w:sectPr w:rsidR="00B55D11" w:rsidRPr="00A9043E">
      <w:footerReference w:type="default" r:id="rId17"/>
      <w:headerReference w:type="first" r:id="rId1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78476" w14:textId="77777777" w:rsidR="00141960" w:rsidRDefault="00141960">
      <w:pPr>
        <w:spacing w:before="0" w:after="0" w:line="240" w:lineRule="auto"/>
      </w:pPr>
      <w:r>
        <w:separator/>
      </w:r>
    </w:p>
  </w:endnote>
  <w:endnote w:type="continuationSeparator" w:id="0">
    <w:p w14:paraId="6FE923E0" w14:textId="77777777" w:rsidR="00141960" w:rsidRDefault="0014196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1E684" w14:textId="343C501A" w:rsidR="00D10223" w:rsidRDefault="00D10223" w:rsidP="005D7D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8123B" w14:textId="77777777" w:rsidR="00141960" w:rsidRDefault="00141960">
      <w:pPr>
        <w:spacing w:before="0" w:after="0" w:line="240" w:lineRule="auto"/>
      </w:pPr>
      <w:r>
        <w:separator/>
      </w:r>
    </w:p>
  </w:footnote>
  <w:footnote w:type="continuationSeparator" w:id="0">
    <w:p w14:paraId="2C04DB04" w14:textId="77777777" w:rsidR="00141960" w:rsidRDefault="0014196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E771C" w14:textId="032A7EEC" w:rsidR="002F22BE" w:rsidRPr="00A430A7" w:rsidRDefault="002F22BE" w:rsidP="002F22BE">
    <w:pPr>
      <w:pStyle w:val="ContactInfo"/>
      <w:jc w:val="center"/>
      <w:rPr>
        <w:rFonts w:asciiTheme="majorHAnsi" w:hAnsiTheme="majorHAnsi"/>
      </w:rPr>
    </w:pPr>
  </w:p>
  <w:p w14:paraId="01423E96" w14:textId="77777777" w:rsidR="002F22BE" w:rsidRDefault="002F2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0DD7"/>
    <w:multiLevelType w:val="multilevel"/>
    <w:tmpl w:val="0CE406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C204D0"/>
    <w:multiLevelType w:val="multilevel"/>
    <w:tmpl w:val="97A6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FB5F8A"/>
    <w:multiLevelType w:val="hybridMultilevel"/>
    <w:tmpl w:val="114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9146D"/>
    <w:multiLevelType w:val="multilevel"/>
    <w:tmpl w:val="0CE406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126540"/>
    <w:multiLevelType w:val="hybridMultilevel"/>
    <w:tmpl w:val="2390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9690F"/>
    <w:multiLevelType w:val="hybridMultilevel"/>
    <w:tmpl w:val="D6F6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05A15"/>
    <w:multiLevelType w:val="multilevel"/>
    <w:tmpl w:val="5C76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94446A"/>
    <w:multiLevelType w:val="hybridMultilevel"/>
    <w:tmpl w:val="BF4C4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F67DA"/>
    <w:multiLevelType w:val="multilevel"/>
    <w:tmpl w:val="C3C6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8321A9"/>
    <w:multiLevelType w:val="multilevel"/>
    <w:tmpl w:val="1296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EC"/>
    <w:rsid w:val="0000754E"/>
    <w:rsid w:val="0002122F"/>
    <w:rsid w:val="000357CF"/>
    <w:rsid w:val="00075CDB"/>
    <w:rsid w:val="00081216"/>
    <w:rsid w:val="000A26FB"/>
    <w:rsid w:val="000C1C28"/>
    <w:rsid w:val="000D290C"/>
    <w:rsid w:val="000F5685"/>
    <w:rsid w:val="00132F67"/>
    <w:rsid w:val="00140AFD"/>
    <w:rsid w:val="00141960"/>
    <w:rsid w:val="00191668"/>
    <w:rsid w:val="001D3CF5"/>
    <w:rsid w:val="001D6D8A"/>
    <w:rsid w:val="001E0EFA"/>
    <w:rsid w:val="001E5EDA"/>
    <w:rsid w:val="00211EEA"/>
    <w:rsid w:val="002602D4"/>
    <w:rsid w:val="00271E81"/>
    <w:rsid w:val="00275FE4"/>
    <w:rsid w:val="002811FD"/>
    <w:rsid w:val="002A2192"/>
    <w:rsid w:val="002A266C"/>
    <w:rsid w:val="002D509D"/>
    <w:rsid w:val="002E44B9"/>
    <w:rsid w:val="002F22BE"/>
    <w:rsid w:val="00323036"/>
    <w:rsid w:val="003302A2"/>
    <w:rsid w:val="0036737C"/>
    <w:rsid w:val="0038468B"/>
    <w:rsid w:val="003B481C"/>
    <w:rsid w:val="00401E7E"/>
    <w:rsid w:val="004A0E73"/>
    <w:rsid w:val="004C6CEB"/>
    <w:rsid w:val="004D3324"/>
    <w:rsid w:val="004D3C9E"/>
    <w:rsid w:val="004F6033"/>
    <w:rsid w:val="00523B9B"/>
    <w:rsid w:val="00542489"/>
    <w:rsid w:val="005A4AEB"/>
    <w:rsid w:val="005D0C7D"/>
    <w:rsid w:val="005D7D40"/>
    <w:rsid w:val="005D7E96"/>
    <w:rsid w:val="005E5A0B"/>
    <w:rsid w:val="005E72FC"/>
    <w:rsid w:val="005F1863"/>
    <w:rsid w:val="005F2F11"/>
    <w:rsid w:val="00662BDF"/>
    <w:rsid w:val="006815B6"/>
    <w:rsid w:val="00707D53"/>
    <w:rsid w:val="00775A10"/>
    <w:rsid w:val="0078498A"/>
    <w:rsid w:val="007A7E5F"/>
    <w:rsid w:val="007C0D3B"/>
    <w:rsid w:val="007D06C3"/>
    <w:rsid w:val="008405FB"/>
    <w:rsid w:val="008548AA"/>
    <w:rsid w:val="00854BD0"/>
    <w:rsid w:val="00856938"/>
    <w:rsid w:val="00880091"/>
    <w:rsid w:val="00883B7B"/>
    <w:rsid w:val="008A5D53"/>
    <w:rsid w:val="00905F56"/>
    <w:rsid w:val="00907D19"/>
    <w:rsid w:val="00934C21"/>
    <w:rsid w:val="0093666D"/>
    <w:rsid w:val="009452B6"/>
    <w:rsid w:val="00945EFD"/>
    <w:rsid w:val="00970B98"/>
    <w:rsid w:val="009975DB"/>
    <w:rsid w:val="009C0E1C"/>
    <w:rsid w:val="009C51FC"/>
    <w:rsid w:val="009C6473"/>
    <w:rsid w:val="009D38C2"/>
    <w:rsid w:val="009D3B23"/>
    <w:rsid w:val="00A029EC"/>
    <w:rsid w:val="00A02BE3"/>
    <w:rsid w:val="00A16D37"/>
    <w:rsid w:val="00A35C28"/>
    <w:rsid w:val="00A430A7"/>
    <w:rsid w:val="00A56869"/>
    <w:rsid w:val="00A76900"/>
    <w:rsid w:val="00A9043E"/>
    <w:rsid w:val="00AA28F9"/>
    <w:rsid w:val="00AB7D65"/>
    <w:rsid w:val="00AC1F66"/>
    <w:rsid w:val="00B2266E"/>
    <w:rsid w:val="00B41E26"/>
    <w:rsid w:val="00B55D11"/>
    <w:rsid w:val="00B56039"/>
    <w:rsid w:val="00BC6E1B"/>
    <w:rsid w:val="00BC78F7"/>
    <w:rsid w:val="00BF4FEB"/>
    <w:rsid w:val="00C03433"/>
    <w:rsid w:val="00C34B8E"/>
    <w:rsid w:val="00C60943"/>
    <w:rsid w:val="00C61AA6"/>
    <w:rsid w:val="00C64BDB"/>
    <w:rsid w:val="00C756D2"/>
    <w:rsid w:val="00C775A3"/>
    <w:rsid w:val="00C85D11"/>
    <w:rsid w:val="00CB0F16"/>
    <w:rsid w:val="00CB2F03"/>
    <w:rsid w:val="00CB4525"/>
    <w:rsid w:val="00CB5BB9"/>
    <w:rsid w:val="00CB6002"/>
    <w:rsid w:val="00CC6BA6"/>
    <w:rsid w:val="00CD26AC"/>
    <w:rsid w:val="00CF36EF"/>
    <w:rsid w:val="00D03383"/>
    <w:rsid w:val="00D05C10"/>
    <w:rsid w:val="00D10223"/>
    <w:rsid w:val="00D342E6"/>
    <w:rsid w:val="00D67AC4"/>
    <w:rsid w:val="00D67B47"/>
    <w:rsid w:val="00D85BB8"/>
    <w:rsid w:val="00DA6C37"/>
    <w:rsid w:val="00DC0836"/>
    <w:rsid w:val="00DC7A5B"/>
    <w:rsid w:val="00DD0967"/>
    <w:rsid w:val="00DD5ED2"/>
    <w:rsid w:val="00E33B77"/>
    <w:rsid w:val="00E35620"/>
    <w:rsid w:val="00E46982"/>
    <w:rsid w:val="00E81671"/>
    <w:rsid w:val="00E83483"/>
    <w:rsid w:val="00EA14DE"/>
    <w:rsid w:val="00EA5F97"/>
    <w:rsid w:val="00EB07C3"/>
    <w:rsid w:val="00EB6AFE"/>
    <w:rsid w:val="00EC25D1"/>
    <w:rsid w:val="00EE3E87"/>
    <w:rsid w:val="00F66545"/>
    <w:rsid w:val="00F67502"/>
    <w:rsid w:val="00F778B8"/>
    <w:rsid w:val="00F854DB"/>
    <w:rsid w:val="00F90847"/>
    <w:rsid w:val="00F91770"/>
    <w:rsid w:val="00FD4937"/>
    <w:rsid w:val="00FD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196BB"/>
  <w15:chartTrackingRefBased/>
  <w15:docId w15:val="{7D57A067-661F-400D-B7D7-B8387D60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A5B592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B592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B59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C8D2B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A5B592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A5B592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5B592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26041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26041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A5B592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A5B592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A5B592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A5B592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A5B592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A5B592" w:themeColor="accent1"/>
        <w:left w:val="single" w:sz="4" w:space="6" w:color="A5B592" w:themeColor="accent1"/>
        <w:bottom w:val="single" w:sz="4" w:space="4" w:color="A5B592" w:themeColor="accent1"/>
        <w:right w:val="single" w:sz="4" w:space="6" w:color="A5B592" w:themeColor="accent1"/>
      </w:pBdr>
      <w:shd w:val="clear" w:color="auto" w:fill="A5B592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Hyperlink">
    <w:name w:val="Hyperlink"/>
    <w:basedOn w:val="DefaultParagraphFont"/>
    <w:uiPriority w:val="99"/>
    <w:unhideWhenUsed/>
    <w:rsid w:val="00A029EC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9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C609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3B77"/>
    <w:rPr>
      <w:color w:val="7F6F6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1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lojickse7en.github.io/myportfolio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projects.lojickse7en.net/pwg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lojickse7en.github.io/react-projects/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lojickse7en.github.io/myportfol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E393907A174369982111B8B6CF6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13415-3672-4D5C-8E4B-0B198A5DEF40}"/>
      </w:docPartPr>
      <w:docPartBody>
        <w:p w:rsidR="00F71367" w:rsidRDefault="00CA6480">
          <w:pPr>
            <w:pStyle w:val="61E393907A174369982111B8B6CF6BDD"/>
          </w:pPr>
          <w:r>
            <w:t>[Your Name]</w:t>
          </w:r>
        </w:p>
      </w:docPartBody>
    </w:docPart>
    <w:docPart>
      <w:docPartPr>
        <w:name w:val="F0F89F2785894093ABFDBCDEEE109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A97D6-8445-496E-A164-4ECA0F3A4A0E}"/>
      </w:docPartPr>
      <w:docPartBody>
        <w:p w:rsidR="00510AE9" w:rsidRDefault="00F71367" w:rsidP="00F71367">
          <w:pPr>
            <w:pStyle w:val="F0F89F2785894093ABFDBCDEEE109CB7"/>
          </w:pPr>
          <w:r>
            <w:t>[Telephone]</w:t>
          </w:r>
        </w:p>
      </w:docPartBody>
    </w:docPart>
    <w:docPart>
      <w:docPartPr>
        <w:name w:val="28F375CF410545918750F396E1177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9D811-AB42-434A-B0C4-F715AE315347}"/>
      </w:docPartPr>
      <w:docPartBody>
        <w:p w:rsidR="00510AE9" w:rsidRDefault="00F71367" w:rsidP="00F71367">
          <w:pPr>
            <w:pStyle w:val="28F375CF410545918750F396E1177E0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4EB88C7F5C44249ABA1C244F279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E0FE0-B100-4BFD-B63A-F41BDD2BC517}"/>
      </w:docPartPr>
      <w:docPartBody>
        <w:p w:rsidR="00510AE9" w:rsidRDefault="00F71367" w:rsidP="00F71367">
          <w:pPr>
            <w:pStyle w:val="824EB88C7F5C44249ABA1C244F27964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480"/>
    <w:rsid w:val="000C2B33"/>
    <w:rsid w:val="001D1A60"/>
    <w:rsid w:val="003527D9"/>
    <w:rsid w:val="00500B7B"/>
    <w:rsid w:val="00510AE9"/>
    <w:rsid w:val="00514409"/>
    <w:rsid w:val="005302E9"/>
    <w:rsid w:val="00901ABB"/>
    <w:rsid w:val="0097092A"/>
    <w:rsid w:val="00A66987"/>
    <w:rsid w:val="00B43E0E"/>
    <w:rsid w:val="00BD7AD9"/>
    <w:rsid w:val="00BE4176"/>
    <w:rsid w:val="00C71B83"/>
    <w:rsid w:val="00CA6480"/>
    <w:rsid w:val="00F24AAA"/>
    <w:rsid w:val="00F7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"/>
    <w:unhideWhenUsed/>
    <w:qFormat/>
    <w:rsid w:val="00F71367"/>
    <w:rPr>
      <w:color w:val="4472C4" w:themeColor="accent1"/>
    </w:rPr>
  </w:style>
  <w:style w:type="paragraph" w:customStyle="1" w:styleId="61E393907A174369982111B8B6CF6BDD">
    <w:name w:val="61E393907A174369982111B8B6CF6BDD"/>
  </w:style>
  <w:style w:type="character" w:styleId="PlaceholderText">
    <w:name w:val="Placeholder Text"/>
    <w:basedOn w:val="DefaultParagraphFont"/>
    <w:uiPriority w:val="99"/>
    <w:semiHidden/>
    <w:rsid w:val="00B43E0E"/>
    <w:rPr>
      <w:color w:val="808080"/>
    </w:rPr>
  </w:style>
  <w:style w:type="paragraph" w:customStyle="1" w:styleId="F0F89F2785894093ABFDBCDEEE109CB7">
    <w:name w:val="F0F89F2785894093ABFDBCDEEE109CB7"/>
    <w:rsid w:val="00F71367"/>
  </w:style>
  <w:style w:type="paragraph" w:customStyle="1" w:styleId="28F375CF410545918750F396E1177E0D">
    <w:name w:val="28F375CF410545918750F396E1177E0D"/>
    <w:rsid w:val="00F71367"/>
  </w:style>
  <w:style w:type="paragraph" w:customStyle="1" w:styleId="824EB88C7F5C44249ABA1C244F27964E">
    <w:name w:val="824EB88C7F5C44249ABA1C244F27964E"/>
    <w:rsid w:val="00F71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>6822 Hartland Street</CompanyAddress>
  <CompanyPhone>acadewole@gmail.com | 832.987.4331 | 6822 Hartland Street Houston, TX 77055 | https://lojickse7en.github.io/myportfolio/ </CompanyPhone>
  <CompanyFax/>
  <CompanyEmail>acadewole@gmail.com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BD1F43217C9D45BE1AB58386F10EAF" ma:contentTypeVersion="13" ma:contentTypeDescription="Create a new document." ma:contentTypeScope="" ma:versionID="ec3c8e92da324a6a7d4805c66d4a1d3a">
  <xsd:schema xmlns:xsd="http://www.w3.org/2001/XMLSchema" xmlns:xs="http://www.w3.org/2001/XMLSchema" xmlns:p="http://schemas.microsoft.com/office/2006/metadata/properties" xmlns:ns3="80765ccd-d085-4f8f-9afa-dfda1638beae" xmlns:ns4="c13cbce9-5612-4f48-bd28-012602494252" targetNamespace="http://schemas.microsoft.com/office/2006/metadata/properties" ma:root="true" ma:fieldsID="4524766b079c35cf604402149292c1e3" ns3:_="" ns4:_="">
    <xsd:import namespace="80765ccd-d085-4f8f-9afa-dfda1638beae"/>
    <xsd:import namespace="c13cbce9-5612-4f48-bd28-0126024942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65ccd-d085-4f8f-9afa-dfda1638bea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cbce9-5612-4f48-bd28-012602494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CF19B7-31E5-4E21-B446-168D13F5B9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E9FD43-F907-42D9-8D6E-3734FC6496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5.xml><?xml version="1.0" encoding="utf-8"?>
<ds:datastoreItem xmlns:ds="http://schemas.openxmlformats.org/officeDocument/2006/customXml" ds:itemID="{E5F8B7C8-E17E-4BDA-A0B3-C351F0E42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65ccd-d085-4f8f-9afa-dfda1638beae"/>
    <ds:schemaRef ds:uri="c13cbce9-5612-4f48-bd28-012602494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6AA9CA1A-1637-4DE4-990A-800EA92BA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1613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Adebayo Adewole</dc:creator>
  <cp:keywords/>
  <cp:lastModifiedBy>Adebayo Adewole</cp:lastModifiedBy>
  <cp:revision>18</cp:revision>
  <cp:lastPrinted>2021-05-06T17:01:00Z</cp:lastPrinted>
  <dcterms:created xsi:type="dcterms:W3CDTF">2020-11-04T23:15:00Z</dcterms:created>
  <dcterms:modified xsi:type="dcterms:W3CDTF">2021-05-18T23:21:00Z</dcterms:modified>
  <cp:category>Houston, TX 77055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  <property fmtid="{D5CDD505-2E9C-101B-9397-08002B2CF9AE}" pid="3" name="ContentTypeId">
    <vt:lpwstr>0x01010076BD1F43217C9D45BE1AB58386F10EAF</vt:lpwstr>
  </property>
</Properties>
</file>