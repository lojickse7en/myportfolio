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816F" w14:textId="5BBD851E" w:rsidR="00D10223" w:rsidRPr="00A9043E" w:rsidRDefault="002F22BE" w:rsidP="001E0EFA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68A578" wp14:editId="1822533D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63912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E958" w14:textId="394D35E7" w:rsidR="002F22BE" w:rsidRPr="0036737C" w:rsidRDefault="002843D1" w:rsidP="002F22BE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F0F89F2785894093ABFDBCDEEE109CB7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F22BE" w:rsidRPr="0036737C"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A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55pt;width:503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GMIQIAAB0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" stroked="f">
                <v:textbox>
                  <w:txbxContent>
                    <w:p w14:paraId="71D1E958" w14:textId="394D35E7" w:rsidR="002F22BE" w:rsidRPr="0036737C" w:rsidRDefault="002843D1" w:rsidP="002F22BE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599758962"/>
                          <w:placeholder>
                            <w:docPart w:val="F0F89F2785894093ABFDBCDEEE109CB7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2F22BE" w:rsidRPr="0036737C"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1197042864"/>
          <w:placeholder>
            <w:docPart w:val="61E393907A174369982111B8B6CF6B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029E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tbl>
      <w:tblPr>
        <w:tblStyle w:val="ResumeTable"/>
        <w:tblW w:w="5313" w:type="pct"/>
        <w:tblLook w:val="04A0" w:firstRow="1" w:lastRow="0" w:firstColumn="1" w:lastColumn="0" w:noHBand="0" w:noVBand="1"/>
        <w:tblDescription w:val="Resume"/>
      </w:tblPr>
      <w:tblGrid>
        <w:gridCol w:w="1750"/>
        <w:gridCol w:w="334"/>
        <w:gridCol w:w="8447"/>
        <w:gridCol w:w="180"/>
      </w:tblGrid>
      <w:tr w:rsidR="00D10223" w:rsidRPr="00756A95" w14:paraId="517AD991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68EA2FCD" w14:textId="14AD0F50" w:rsidR="00D10223" w:rsidRPr="00756A95" w:rsidRDefault="001D3CF5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  <w:sz w:val="20"/>
              </w:rPr>
            </w:pPr>
            <w:r w:rsidRPr="00756A95">
              <w:rPr>
                <w:rFonts w:cstheme="majorHAnsi"/>
                <w:b/>
                <w:bCs/>
                <w:sz w:val="20"/>
              </w:rPr>
              <w:t>Objective</w:t>
            </w:r>
          </w:p>
        </w:tc>
        <w:tc>
          <w:tcPr>
            <w:tcW w:w="334" w:type="dxa"/>
          </w:tcPr>
          <w:p w14:paraId="7B38B950" w14:textId="3A68E29E" w:rsidR="002F22BE" w:rsidRPr="00756A95" w:rsidRDefault="002F22BE" w:rsidP="001E0EFA">
            <w:pPr>
              <w:spacing w:before="0" w:after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46" w:type="dxa"/>
          </w:tcPr>
          <w:p w14:paraId="4A2A3D34" w14:textId="74E6FD6A" w:rsidR="00D10223" w:rsidRPr="00756A95" w:rsidRDefault="0036737C" w:rsidP="001E0EFA">
            <w:pPr>
              <w:pStyle w:val="ResumeText"/>
              <w:tabs>
                <w:tab w:val="left" w:pos="6390"/>
              </w:tabs>
              <w:spacing w:before="0" w:after="0"/>
              <w:rPr>
                <w:rFonts w:asciiTheme="majorHAnsi" w:hAnsiTheme="majorHAnsi" w:cstheme="majorHAnsi"/>
                <w:sz w:val="18"/>
                <w:szCs w:val="18"/>
              </w:rPr>
            </w:pPr>
            <w:r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To obtain an entry-level position as a </w:t>
            </w:r>
            <w:r w:rsidR="00A029EC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>Front-</w:t>
            </w:r>
            <w:r w:rsidR="00A430A7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>E</w:t>
            </w:r>
            <w:r w:rsidR="00A029EC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nd Web Developer </w:t>
            </w:r>
            <w:r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>to build upon my</w:t>
            </w:r>
            <w:r w:rsidR="00A029EC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 </w:t>
            </w:r>
            <w:r w:rsidR="00BF4FEB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motivation </w:t>
            </w:r>
            <w:r w:rsidR="00A029EC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for growing and learning new skills </w:t>
            </w:r>
            <w:r w:rsidR="00E35620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as well as </w:t>
            </w:r>
            <w:r w:rsidR="00A029EC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>apply</w:t>
            </w:r>
            <w:r w:rsidR="00E35620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>ing</w:t>
            </w:r>
            <w:r w:rsidR="00A029EC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 the experience I have acquired</w:t>
            </w:r>
            <w:r w:rsidR="00F67502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 to advance my career in </w:t>
            </w:r>
            <w:r w:rsidR="00DD0967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 xml:space="preserve">front-end </w:t>
            </w:r>
            <w:r w:rsidR="00F67502" w:rsidRPr="00756A95">
              <w:rPr>
                <w:rFonts w:asciiTheme="majorHAnsi" w:eastAsia="Calibri" w:hAnsiTheme="majorHAnsi" w:cstheme="majorHAnsi"/>
                <w:kern w:val="0"/>
                <w:sz w:val="18"/>
                <w:szCs w:val="18"/>
                <w:lang w:eastAsia="en-US"/>
              </w:rPr>
              <w:t>web development.</w:t>
            </w:r>
          </w:p>
        </w:tc>
      </w:tr>
      <w:tr w:rsidR="000357CF" w:rsidRPr="00756A95" w14:paraId="21A31629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4067783F" w14:textId="19E87931" w:rsidR="000357CF" w:rsidRPr="00756A95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  <w:sz w:val="20"/>
              </w:rPr>
            </w:pPr>
            <w:r w:rsidRPr="00756A95">
              <w:rPr>
                <w:rFonts w:cstheme="majorHAnsi"/>
                <w:b/>
                <w:bCs/>
                <w:sz w:val="20"/>
              </w:rPr>
              <w:t>Experience</w:t>
            </w:r>
          </w:p>
        </w:tc>
        <w:tc>
          <w:tcPr>
            <w:tcW w:w="334" w:type="dxa"/>
          </w:tcPr>
          <w:p w14:paraId="5C7CD589" w14:textId="77777777" w:rsidR="000357CF" w:rsidRPr="00756A95" w:rsidRDefault="000357CF" w:rsidP="001E0EFA">
            <w:pPr>
              <w:spacing w:before="0" w:after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46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28F375CF410545918750F396E1177E0D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067DF9E9" w14:textId="77777777" w:rsidR="000357CF" w:rsidRPr="00756A95" w:rsidRDefault="000357CF" w:rsidP="001E0EFA">
                    <w:pPr>
                      <w:pStyle w:val="Heading2"/>
                      <w:spacing w:before="0" w:after="0"/>
                      <w:rPr>
                        <w:rFonts w:cstheme="majorHAnsi"/>
                        <w:b w:val="0"/>
                        <w:bCs w:val="0"/>
                        <w:sz w:val="18"/>
                        <w:szCs w:val="18"/>
                      </w:rPr>
                    </w:pPr>
                    <w:r w:rsidRPr="00756A95">
                      <w:rPr>
                        <w:rFonts w:cstheme="majorHAnsi"/>
                        <w:sz w:val="18"/>
                        <w:szCs w:val="18"/>
                      </w:rPr>
                      <w:t xml:space="preserve">hostgator                                                                               </w:t>
                    </w:r>
                  </w:p>
                  <w:p w14:paraId="29E92076" w14:textId="407AD9A3" w:rsidR="000357CF" w:rsidRPr="00756A95" w:rsidRDefault="000357CF" w:rsidP="001E0EFA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Web Advisor Coach</w:t>
                    </w:r>
                    <w:r w:rsidR="00EA5F97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                   </w:t>
                    </w:r>
                    <w:r w:rsidR="007A7E5F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                                    </w:t>
                    </w:r>
                    <w:r w:rsid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     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</w:t>
                    </w:r>
                    <w:r w:rsidR="003302A2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February 2015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– Present | Houston, TX</w:t>
                    </w:r>
                  </w:p>
                  <w:p w14:paraId="6B95E06C" w14:textId="0A2E6737" w:rsidR="007D06C3" w:rsidRPr="00756A95" w:rsidRDefault="009975D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U</w:t>
                    </w:r>
                    <w:r w:rsidR="00DA6C37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pdate website content through front end code editing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edit responsive website code, interpret responsive email coding and cross-client compatibility, and crop and implement images for website maintenance. </w:t>
                    </w:r>
                  </w:p>
                  <w:p w14:paraId="6F8F06E9" w14:textId="7F7517E8" w:rsidR="000357CF" w:rsidRPr="00756A95" w:rsidRDefault="000357CF" w:rsidP="007A7E5F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6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Manage and support team of 20 web advisors with troubleshooting website and server issues during c</w:t>
                    </w:r>
                    <w:r w:rsidR="00970B98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lient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interactions</w:t>
                    </w:r>
                    <w:r w:rsidR="007A7E5F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using Linux Bash/Shel</w:t>
                    </w:r>
                    <w:r w:rsidR="00EA5F97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l.</w:t>
                    </w:r>
                  </w:p>
                  <w:p w14:paraId="1FBEC775" w14:textId="4364C4FF" w:rsidR="008B3E1C" w:rsidRDefault="000357CF" w:rsidP="008B3E1C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Create training material and lead training sessions for new and tenured agents to quickly and efficiently resolve website issues that occur on the server using Bash, Regex, and SSH/Terminal.</w:t>
                    </w:r>
                  </w:p>
                  <w:p w14:paraId="0BE6447B" w14:textId="77777777" w:rsidR="00756A95" w:rsidRPr="00756A95" w:rsidRDefault="00756A95" w:rsidP="00756A95">
                    <w:pPr>
                      <w:pStyle w:val="ResumeText"/>
                      <w:spacing w:before="0" w:after="0"/>
                      <w:ind w:left="36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14:paraId="74F68780" w14:textId="69EAEE4B" w:rsidR="008B3E1C" w:rsidRPr="00756A95" w:rsidRDefault="008B3E1C" w:rsidP="008B3E1C">
                    <w:pPr>
                      <w:spacing w:before="0" w:after="0"/>
                      <w:rPr>
                        <w:rFonts w:asciiTheme="majorHAnsi" w:hAnsiTheme="majorHAnsi" w:cstheme="majorHAnsi"/>
                        <w:b/>
                        <w:bCs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b/>
                        <w:bCs/>
                        <w:sz w:val="18"/>
                        <w:szCs w:val="18"/>
                      </w:rPr>
                      <w:t>SELF EMPLOYED</w:t>
                    </w:r>
                  </w:p>
                  <w:p w14:paraId="30B93BF4" w14:textId="38797D7D" w:rsidR="008B3E1C" w:rsidRPr="00756A95" w:rsidRDefault="008B3E1C" w:rsidP="008B3E1C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Freelance Web Developer                                                                    </w:t>
                    </w:r>
                    <w:r w:rsid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     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July 2018 – Present | Houston, TX</w:t>
                    </w:r>
                  </w:p>
                  <w:p w14:paraId="4D3DBC42" w14:textId="77777777" w:rsidR="008B3E1C" w:rsidRPr="00756A95" w:rsidRDefault="008B3E1C" w:rsidP="008B3E1C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•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ab/>
                      <w:t xml:space="preserve">Create robust websites using CSS, HTML and JavaScript or in conjunction with WordPress – from </w:t>
                    </w:r>
                  </w:p>
                  <w:p w14:paraId="16A144A2" w14:textId="50050BE1" w:rsidR="000B2D44" w:rsidRPr="00756A95" w:rsidRDefault="008B3E1C" w:rsidP="008B3E1C">
                    <w:pPr>
                      <w:pStyle w:val="ResumeText"/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concept to design and launch – focusing on responsiveness, compatibility, and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us</w:t>
                    </w:r>
                  </w:p>
                  <w:p w14:paraId="1E736F40" w14:textId="1BDDCDFF" w:rsidR="008B3E1C" w:rsidRDefault="008B3E1C" w:rsidP="008B3E1C">
                    <w:pPr>
                      <w:pStyle w:val="ResumeText"/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user experience.</w:t>
                    </w:r>
                  </w:p>
                  <w:p w14:paraId="273462AA" w14:textId="77777777" w:rsidR="00756A95" w:rsidRPr="00756A95" w:rsidRDefault="00756A95" w:rsidP="008B3E1C">
                    <w:pPr>
                      <w:pStyle w:val="ResumeText"/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14:paraId="3BAEB8EE" w14:textId="206A7381" w:rsidR="000B2D44" w:rsidRPr="00756A95" w:rsidRDefault="008B3E1C" w:rsidP="000B2D44">
                    <w:pPr>
                      <w:spacing w:before="0" w:after="0"/>
                      <w:rPr>
                        <w:rFonts w:asciiTheme="majorHAnsi" w:hAnsiTheme="majorHAnsi" w:cstheme="majorHAnsi"/>
                        <w:b/>
                        <w:bCs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b/>
                        <w:bCs/>
                        <w:sz w:val="18"/>
                        <w:szCs w:val="18"/>
                      </w:rPr>
                      <w:t>MUANA COMPANY</w:t>
                    </w:r>
                  </w:p>
                  <w:p w14:paraId="38F94825" w14:textId="3F81244B" w:rsidR="000B2D44" w:rsidRPr="00756A95" w:rsidRDefault="000B2D44" w:rsidP="000B2D44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Database Administrator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                                    </w:t>
                    </w:r>
                    <w:r w:rsid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     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</w:t>
                    </w:r>
                    <w:r w:rsidR="008B3E1C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December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2018 –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July 2019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| Houston, TX</w:t>
                    </w:r>
                  </w:p>
                  <w:p w14:paraId="0ED59523" w14:textId="615BB223" w:rsidR="000B2D44" w:rsidRPr="00756A95" w:rsidRDefault="000B2D44" w:rsidP="007A7E5F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•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Installed and Configured Oracle 10g/11g, 11g/12c software on Linux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</w:t>
                    </w:r>
                  </w:p>
                  <w:p w14:paraId="7605E0D6" w14:textId="3A845473" w:rsidR="000B2D44" w:rsidRPr="00756A95" w:rsidRDefault="000B2D44" w:rsidP="000B2D44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•      Performed database design tasks such as enforcing referential integrity standards; create </w:t>
                    </w:r>
                  </w:p>
                  <w:p w14:paraId="01A89965" w14:textId="3B7C882D" w:rsidR="000B2D44" w:rsidRPr="00756A95" w:rsidRDefault="000B2D44" w:rsidP="000B2D44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database tables and table dependencies such as indexes, stored procedures, functions, packages,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14:paraId="3C18E201" w14:textId="4D7FB481" w:rsidR="000357CF" w:rsidRPr="00756A95" w:rsidRDefault="008B3E1C" w:rsidP="008B3E1C">
                    <w:pPr>
                      <w:spacing w:before="0" w:after="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     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triggers, views, materialized views etc.</w:t>
                    </w:r>
                  </w:p>
                </w:sdtContent>
              </w:sdt>
            </w:sdtContent>
          </w:sdt>
        </w:tc>
      </w:tr>
      <w:tr w:rsidR="000357CF" w:rsidRPr="00756A95" w14:paraId="078FCDDE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6E7D948A" w14:textId="008F336E" w:rsidR="000357CF" w:rsidRPr="00756A95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  <w:sz w:val="20"/>
              </w:rPr>
            </w:pPr>
            <w:r w:rsidRPr="00756A95">
              <w:rPr>
                <w:rFonts w:cstheme="majorHAnsi"/>
                <w:b/>
                <w:bCs/>
                <w:sz w:val="20"/>
              </w:rPr>
              <w:t>PROJECTS</w:t>
            </w:r>
          </w:p>
        </w:tc>
        <w:tc>
          <w:tcPr>
            <w:tcW w:w="334" w:type="dxa"/>
          </w:tcPr>
          <w:p w14:paraId="62B86213" w14:textId="77777777" w:rsidR="000357CF" w:rsidRPr="00756A95" w:rsidRDefault="000357CF" w:rsidP="001E0EFA">
            <w:pPr>
              <w:spacing w:before="0" w:after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446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  <w15:repeatingSection/>
            </w:sdtPr>
            <w:sdtEndPr>
              <w:rPr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824EB88C7F5C44249ABA1C244F27964E"/>
                  </w:placeholder>
                  <w15:repeatingSectionItem/>
                </w:sdtPr>
                <w:sdtEndPr>
                  <w:rPr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DCF8BF8" w14:textId="77777777" w:rsidR="000357CF" w:rsidRPr="00756A95" w:rsidRDefault="002843D1" w:rsidP="001E0EFA">
                    <w:pPr>
                      <w:pStyle w:val="Heading2"/>
                      <w:spacing w:before="0" w:after="0"/>
                      <w:rPr>
                        <w:rFonts w:cstheme="majorHAnsi"/>
                        <w:sz w:val="18"/>
                        <w:szCs w:val="18"/>
                      </w:rPr>
                    </w:pPr>
                    <w:hyperlink r:id="rId13" w:history="1">
                      <w:r w:rsidR="000357CF" w:rsidRPr="00756A95">
                        <w:rPr>
                          <w:rStyle w:val="Hyperlink"/>
                          <w:rFonts w:cstheme="majorHAnsi"/>
                          <w:sz w:val="18"/>
                          <w:szCs w:val="18"/>
                          <w:u w:val="none"/>
                        </w:rPr>
                        <w:t>portfolio site</w:t>
                      </w:r>
                    </w:hyperlink>
                  </w:p>
                  <w:p w14:paraId="391F4C4D" w14:textId="6C643C4D" w:rsidR="00756A95" w:rsidRPr="00756A95" w:rsidRDefault="00E81671" w:rsidP="00756A95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Created</w:t>
                    </w:r>
                    <w:r w:rsidR="000357CF"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using CSS, HTML, and JavaScript</w:t>
                    </w:r>
                    <w:r w:rsidRPr="00756A9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</w:t>
                    </w:r>
                  </w:p>
                  <w:p w14:paraId="5FAB9922" w14:textId="77777777" w:rsidR="000357CF" w:rsidRPr="00756A95" w:rsidRDefault="002843D1" w:rsidP="001E0EFA">
                    <w:pPr>
                      <w:pStyle w:val="Heading2"/>
                      <w:spacing w:before="0" w:after="0"/>
                      <w:rPr>
                        <w:rFonts w:cstheme="majorHAnsi"/>
                        <w:sz w:val="18"/>
                        <w:szCs w:val="18"/>
                      </w:rPr>
                    </w:pPr>
                    <w:hyperlink r:id="rId14" w:history="1">
                      <w:r w:rsidR="000357CF" w:rsidRPr="00756A95">
                        <w:rPr>
                          <w:rStyle w:val="Hyperlink"/>
                          <w:rFonts w:cstheme="majorHAnsi"/>
                          <w:sz w:val="18"/>
                          <w:szCs w:val="18"/>
                          <w:u w:val="none"/>
                        </w:rPr>
                        <w:t>sentence readability</w:t>
                      </w:r>
                    </w:hyperlink>
                  </w:p>
                  <w:p w14:paraId="56975B20" w14:textId="5D43F60D" w:rsidR="000357CF" w:rsidRPr="00756A95" w:rsidRDefault="00E81671" w:rsidP="001E0EFA">
                    <w:pPr>
                      <w:pStyle w:val="Heading2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eastAsiaTheme="minorEastAsia" w:cstheme="majorHAns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</w:pPr>
                    <w:r w:rsidRPr="00756A95">
                      <w:rPr>
                        <w:rFonts w:cstheme="majorHAnsi"/>
                        <w:b w:val="0"/>
                        <w:bCs w:val="0"/>
                        <w:caps w:val="0"/>
                        <w:sz w:val="18"/>
                        <w:szCs w:val="18"/>
                      </w:rPr>
                      <w:t>Program w</w:t>
                    </w:r>
                    <w:r w:rsidR="000357CF" w:rsidRPr="00756A95">
                      <w:rPr>
                        <w:rFonts w:cstheme="majorHAnsi"/>
                        <w:b w:val="0"/>
                        <w:bCs w:val="0"/>
                        <w:caps w:val="0"/>
                        <w:sz w:val="18"/>
                        <w:szCs w:val="18"/>
                      </w:rPr>
                      <w:t>ritten in C to calculate the grade level at which the sentence is written.</w:t>
                    </w:r>
                  </w:p>
                </w:sdtContent>
              </w:sdt>
            </w:sdtContent>
          </w:sdt>
        </w:tc>
      </w:tr>
      <w:tr w:rsidR="000357CF" w:rsidRPr="00756A95" w14:paraId="483AF81D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70F97C2B" w14:textId="5FFCE963" w:rsidR="000357CF" w:rsidRPr="00756A95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  <w:sz w:val="20"/>
              </w:rPr>
            </w:pPr>
            <w:r w:rsidRPr="00756A95">
              <w:rPr>
                <w:rFonts w:cstheme="majorHAnsi"/>
                <w:b/>
                <w:bCs/>
                <w:sz w:val="20"/>
              </w:rPr>
              <w:t>Skills + Abilities</w:t>
            </w:r>
          </w:p>
        </w:tc>
        <w:tc>
          <w:tcPr>
            <w:tcW w:w="334" w:type="dxa"/>
          </w:tcPr>
          <w:p w14:paraId="2E1D7E6D" w14:textId="77777777" w:rsidR="000357CF" w:rsidRPr="00756A95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8446" w:type="dxa"/>
          </w:tcPr>
          <w:p w14:paraId="685BC338" w14:textId="77777777" w:rsidR="000357CF" w:rsidRPr="00756A95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LANGUAGES</w:t>
            </w:r>
          </w:p>
          <w:p w14:paraId="15348DAE" w14:textId="41523167" w:rsidR="000357CF" w:rsidRPr="00756A95" w:rsidRDefault="000357CF" w:rsidP="001E0EFA">
            <w:pPr>
              <w:pStyle w:val="ListParagraph"/>
              <w:numPr>
                <w:ilvl w:val="0"/>
                <w:numId w:val="5"/>
              </w:numPr>
              <w:spacing w:before="0" w:after="0"/>
              <w:ind w:left="360"/>
              <w:rPr>
                <w:rFonts w:asciiTheme="majorHAnsi" w:hAnsiTheme="majorHAnsi" w:cstheme="majorHAnsi"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Bash, C/C++, CSS, Git/Github, HTML, JavaScript, Linux, PHP, Python, SQL, WordPress, Angular, and React</w:t>
            </w:r>
            <w:r w:rsidR="005F2F11" w:rsidRPr="00756A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0F6FAB27" w14:textId="77777777" w:rsidR="001E0EFA" w:rsidRPr="00756A95" w:rsidRDefault="001E0EFA" w:rsidP="00756A95">
            <w:pPr>
              <w:spacing w:before="0" w:after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A51E41" w14:textId="4FDD7F71" w:rsidR="000357CF" w:rsidRPr="00756A95" w:rsidRDefault="009C6473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PROGRAMS</w:t>
            </w:r>
          </w:p>
          <w:p w14:paraId="689F743B" w14:textId="3975D370" w:rsidR="005E72FC" w:rsidRPr="00756A95" w:rsidRDefault="000357CF" w:rsidP="00905F5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0" w:after="0"/>
              <w:ind w:left="352" w:hanging="352"/>
              <w:rPr>
                <w:rFonts w:asciiTheme="majorHAnsi" w:hAnsiTheme="majorHAnsi" w:cstheme="majorHAnsi"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CentOS, </w:t>
            </w:r>
            <w:r w:rsidR="00E33B77" w:rsidRPr="00756A95">
              <w:rPr>
                <w:rFonts w:asciiTheme="majorHAnsi" w:hAnsiTheme="majorHAnsi" w:cstheme="majorHAnsi"/>
                <w:sz w:val="18"/>
                <w:szCs w:val="18"/>
              </w:rPr>
              <w:t>Dream</w:t>
            </w:r>
            <w:r w:rsidR="002A2192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weaver,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MS Office, MSSQL, </w:t>
            </w:r>
            <w:r w:rsidR="00945EFD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MySQL,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MS Visio, Oracle,</w:t>
            </w:r>
            <w:r w:rsidR="002A2192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Photoshop,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Red Hat Enterprise, Linux, </w:t>
            </w:r>
            <w:r w:rsidR="000C1C28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and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VS Code</w:t>
            </w:r>
            <w:r w:rsidR="000C1C28" w:rsidRPr="00756A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0357CF" w:rsidRPr="00756A95" w14:paraId="41FC5731" w14:textId="77777777" w:rsidTr="00DD5ED2">
        <w:tc>
          <w:tcPr>
            <w:tcW w:w="1750" w:type="dxa"/>
          </w:tcPr>
          <w:p w14:paraId="2FE1236C" w14:textId="6040ED44" w:rsidR="000357CF" w:rsidRPr="00756A95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  <w:sz w:val="20"/>
              </w:rPr>
            </w:pPr>
            <w:r w:rsidRPr="00756A95">
              <w:rPr>
                <w:rFonts w:cstheme="majorHAnsi"/>
                <w:b/>
                <w:bCs/>
                <w:sz w:val="20"/>
              </w:rPr>
              <w:t>EDUCATION + certifications</w:t>
            </w:r>
          </w:p>
        </w:tc>
        <w:tc>
          <w:tcPr>
            <w:tcW w:w="334" w:type="dxa"/>
          </w:tcPr>
          <w:p w14:paraId="6B18B4D5" w14:textId="21F60A20" w:rsidR="000357CF" w:rsidRPr="00756A95" w:rsidRDefault="000357CF" w:rsidP="001E0EFA">
            <w:pPr>
              <w:spacing w:before="0" w:after="0"/>
              <w:rPr>
                <w:rFonts w:asciiTheme="majorHAnsi" w:hAnsiTheme="majorHAnsi" w:cstheme="majorHAnsi"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8626" w:type="dxa"/>
            <w:gridSpan w:val="2"/>
          </w:tcPr>
          <w:p w14:paraId="5F51A9B4" w14:textId="100FFB7B" w:rsidR="001E0EFA" w:rsidRPr="00756A95" w:rsidRDefault="000357CF" w:rsidP="00EA5F97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UNIVERSITY OF HOUSTON</w:t>
            </w:r>
            <w:r w:rsidR="00DD5ED2"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C03433" w:rsidRPr="00756A95">
              <w:rPr>
                <w:rFonts w:asciiTheme="majorHAnsi" w:hAnsiTheme="majorHAnsi" w:cstheme="majorHAnsi"/>
                <w:sz w:val="18"/>
                <w:szCs w:val="18"/>
              </w:rPr>
              <w:t>|</w:t>
            </w:r>
            <w:r w:rsidR="00C03433"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B.S. 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in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B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>iotechnology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</w:t>
            </w:r>
            <w:r w:rsidR="00C0343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    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>n progress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| H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>ouston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, TX</w:t>
            </w:r>
          </w:p>
          <w:p w14:paraId="0D033272" w14:textId="1FE6E373" w:rsidR="000357CF" w:rsidRPr="00756A95" w:rsidRDefault="000357CF" w:rsidP="00EA5F97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EDX HARVARD</w:t>
            </w:r>
            <w:r w:rsidR="00C03433"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C0343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|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CS50 C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omputer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>cience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                      </w:t>
            </w:r>
            <w:r w:rsidR="00CC6BA6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   </w:t>
            </w:r>
            <w:r w:rsidR="00A02BE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CC6BA6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April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– December 2020</w:t>
            </w:r>
            <w:r w:rsidR="00A02BE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| Onlin</w:t>
            </w:r>
            <w:r w:rsidR="00EA5F97" w:rsidRPr="00756A95">
              <w:rPr>
                <w:rFonts w:asciiTheme="majorHAnsi" w:hAnsiTheme="majorHAnsi" w:cstheme="majorHAnsi"/>
                <w:sz w:val="18"/>
                <w:szCs w:val="18"/>
              </w:rPr>
              <w:t>e</w:t>
            </w:r>
          </w:p>
          <w:p w14:paraId="2DDE3DF9" w14:textId="7A1442BA" w:rsidR="000357CF" w:rsidRPr="00756A95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CODECADEMY</w:t>
            </w:r>
            <w:r w:rsidR="00C03433" w:rsidRPr="00756A9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C0343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|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Front-End Engineer</w:t>
            </w:r>
            <w:r w:rsidR="001E0EFA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                                   </w:t>
            </w:r>
            <w:r w:rsidR="00C0343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02BE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433" w:rsidRPr="00756A95">
              <w:rPr>
                <w:rFonts w:asciiTheme="majorHAnsi" w:hAnsiTheme="majorHAnsi" w:cstheme="majorHAnsi"/>
                <w:sz w:val="18"/>
                <w:szCs w:val="18"/>
              </w:rPr>
              <w:t xml:space="preserve">          </w:t>
            </w:r>
            <w:r w:rsidRPr="00756A95">
              <w:rPr>
                <w:rFonts w:asciiTheme="majorHAnsi" w:hAnsiTheme="majorHAnsi" w:cstheme="majorHAnsi"/>
                <w:sz w:val="18"/>
                <w:szCs w:val="18"/>
              </w:rPr>
              <w:t>March – August 2020</w:t>
            </w:r>
            <w:r w:rsidR="00A02BE3" w:rsidRPr="00756A95">
              <w:rPr>
                <w:rFonts w:asciiTheme="majorHAnsi" w:hAnsiTheme="majorHAnsi" w:cstheme="majorHAnsi"/>
                <w:sz w:val="18"/>
                <w:szCs w:val="18"/>
              </w:rPr>
              <w:t>| Online</w:t>
            </w:r>
          </w:p>
        </w:tc>
      </w:tr>
    </w:tbl>
    <w:p w14:paraId="2DC08F6B" w14:textId="59C239E2" w:rsidR="00B55D11" w:rsidRPr="00756A95" w:rsidRDefault="00B55D11" w:rsidP="00EA5F97">
      <w:pPr>
        <w:spacing w:before="0" w:after="0"/>
        <w:rPr>
          <w:rFonts w:asciiTheme="majorHAnsi" w:hAnsiTheme="majorHAnsi" w:cstheme="majorHAnsi"/>
          <w:sz w:val="18"/>
          <w:szCs w:val="18"/>
        </w:rPr>
      </w:pPr>
    </w:p>
    <w:sectPr w:rsidR="00B55D11" w:rsidRPr="00756A95">
      <w:footerReference w:type="default" r:id="rId15"/>
      <w:headerReference w:type="first" r:id="rId1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9839" w14:textId="77777777" w:rsidR="002843D1" w:rsidRDefault="002843D1">
      <w:pPr>
        <w:spacing w:before="0" w:after="0" w:line="240" w:lineRule="auto"/>
      </w:pPr>
      <w:r>
        <w:separator/>
      </w:r>
    </w:p>
  </w:endnote>
  <w:endnote w:type="continuationSeparator" w:id="0">
    <w:p w14:paraId="4C7028C1" w14:textId="77777777" w:rsidR="002843D1" w:rsidRDefault="002843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1E684" w14:textId="343C501A" w:rsidR="00D10223" w:rsidRDefault="00D10223" w:rsidP="005D7D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5F5D4" w14:textId="77777777" w:rsidR="002843D1" w:rsidRDefault="002843D1">
      <w:pPr>
        <w:spacing w:before="0" w:after="0" w:line="240" w:lineRule="auto"/>
      </w:pPr>
      <w:r>
        <w:separator/>
      </w:r>
    </w:p>
  </w:footnote>
  <w:footnote w:type="continuationSeparator" w:id="0">
    <w:p w14:paraId="583C7A00" w14:textId="77777777" w:rsidR="002843D1" w:rsidRDefault="002843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E771C" w14:textId="032A7EEC" w:rsidR="002F22BE" w:rsidRPr="00A430A7" w:rsidRDefault="002F22BE" w:rsidP="002F22BE">
    <w:pPr>
      <w:pStyle w:val="ContactInfo"/>
      <w:jc w:val="center"/>
      <w:rPr>
        <w:rFonts w:asciiTheme="majorHAnsi" w:hAnsiTheme="majorHAnsi"/>
      </w:rPr>
    </w:pPr>
  </w:p>
  <w:p w14:paraId="01423E96" w14:textId="77777777" w:rsidR="002F22BE" w:rsidRDefault="002F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DD7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4D0"/>
    <w:multiLevelType w:val="multilevel"/>
    <w:tmpl w:val="97A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B5F8A"/>
    <w:multiLevelType w:val="hybridMultilevel"/>
    <w:tmpl w:val="11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6D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6540"/>
    <w:multiLevelType w:val="hybridMultilevel"/>
    <w:tmpl w:val="239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90F"/>
    <w:multiLevelType w:val="hybridMultilevel"/>
    <w:tmpl w:val="D6F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5A15"/>
    <w:multiLevelType w:val="multilevel"/>
    <w:tmpl w:val="5C7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4446A"/>
    <w:multiLevelType w:val="hybridMultilevel"/>
    <w:tmpl w:val="BF4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7DA"/>
    <w:multiLevelType w:val="multilevel"/>
    <w:tmpl w:val="C3C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321A9"/>
    <w:multiLevelType w:val="multilevel"/>
    <w:tmpl w:val="129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C"/>
    <w:rsid w:val="0000754E"/>
    <w:rsid w:val="0002122F"/>
    <w:rsid w:val="000357CF"/>
    <w:rsid w:val="00075CDB"/>
    <w:rsid w:val="00081216"/>
    <w:rsid w:val="000A26FB"/>
    <w:rsid w:val="000B2D44"/>
    <w:rsid w:val="000C1C28"/>
    <w:rsid w:val="000D290C"/>
    <w:rsid w:val="000F5685"/>
    <w:rsid w:val="00132F67"/>
    <w:rsid w:val="00140AFD"/>
    <w:rsid w:val="001D3CF5"/>
    <w:rsid w:val="001D6D8A"/>
    <w:rsid w:val="001E0EFA"/>
    <w:rsid w:val="001E5EDA"/>
    <w:rsid w:val="00211EEA"/>
    <w:rsid w:val="002602D4"/>
    <w:rsid w:val="00271E81"/>
    <w:rsid w:val="00275FE4"/>
    <w:rsid w:val="002811FD"/>
    <w:rsid w:val="002843D1"/>
    <w:rsid w:val="002A2192"/>
    <w:rsid w:val="002A266C"/>
    <w:rsid w:val="002E44B9"/>
    <w:rsid w:val="002F22BE"/>
    <w:rsid w:val="00323036"/>
    <w:rsid w:val="003302A2"/>
    <w:rsid w:val="0036737C"/>
    <w:rsid w:val="0038468B"/>
    <w:rsid w:val="003B481C"/>
    <w:rsid w:val="00401E7E"/>
    <w:rsid w:val="004C6CEB"/>
    <w:rsid w:val="004D3324"/>
    <w:rsid w:val="004D3C9E"/>
    <w:rsid w:val="00523B9B"/>
    <w:rsid w:val="00542489"/>
    <w:rsid w:val="005A4AEB"/>
    <w:rsid w:val="005D0C7D"/>
    <w:rsid w:val="005D7D40"/>
    <w:rsid w:val="005D7E96"/>
    <w:rsid w:val="005E72FC"/>
    <w:rsid w:val="005F1863"/>
    <w:rsid w:val="005F2F11"/>
    <w:rsid w:val="00662BDF"/>
    <w:rsid w:val="006815B6"/>
    <w:rsid w:val="00707D53"/>
    <w:rsid w:val="00756A95"/>
    <w:rsid w:val="00775A10"/>
    <w:rsid w:val="0078498A"/>
    <w:rsid w:val="007A7E5F"/>
    <w:rsid w:val="007C0D3B"/>
    <w:rsid w:val="007D06C3"/>
    <w:rsid w:val="008405FB"/>
    <w:rsid w:val="008548AA"/>
    <w:rsid w:val="00854BD0"/>
    <w:rsid w:val="00880091"/>
    <w:rsid w:val="008B3E1C"/>
    <w:rsid w:val="00905F56"/>
    <w:rsid w:val="00907D19"/>
    <w:rsid w:val="00934C21"/>
    <w:rsid w:val="0093666D"/>
    <w:rsid w:val="00945EFD"/>
    <w:rsid w:val="00970B98"/>
    <w:rsid w:val="009975DB"/>
    <w:rsid w:val="009C0E1C"/>
    <w:rsid w:val="009C51FC"/>
    <w:rsid w:val="009C6473"/>
    <w:rsid w:val="009D38C2"/>
    <w:rsid w:val="009D3B23"/>
    <w:rsid w:val="00A029EC"/>
    <w:rsid w:val="00A02BE3"/>
    <w:rsid w:val="00A35C28"/>
    <w:rsid w:val="00A430A7"/>
    <w:rsid w:val="00A76900"/>
    <w:rsid w:val="00A9043E"/>
    <w:rsid w:val="00AB7D65"/>
    <w:rsid w:val="00AC1F66"/>
    <w:rsid w:val="00B2266E"/>
    <w:rsid w:val="00B55D11"/>
    <w:rsid w:val="00B56039"/>
    <w:rsid w:val="00BC6E1B"/>
    <w:rsid w:val="00BC78F7"/>
    <w:rsid w:val="00BF4FEB"/>
    <w:rsid w:val="00C03433"/>
    <w:rsid w:val="00C34B8E"/>
    <w:rsid w:val="00C60943"/>
    <w:rsid w:val="00C61AA6"/>
    <w:rsid w:val="00C64BDB"/>
    <w:rsid w:val="00C756D2"/>
    <w:rsid w:val="00C775A3"/>
    <w:rsid w:val="00C85D11"/>
    <w:rsid w:val="00CB0F16"/>
    <w:rsid w:val="00CB2F03"/>
    <w:rsid w:val="00CB4525"/>
    <w:rsid w:val="00CB5BB9"/>
    <w:rsid w:val="00CC6BA6"/>
    <w:rsid w:val="00CD26AC"/>
    <w:rsid w:val="00CF36EF"/>
    <w:rsid w:val="00D05C10"/>
    <w:rsid w:val="00D10223"/>
    <w:rsid w:val="00D342E6"/>
    <w:rsid w:val="00D85BB8"/>
    <w:rsid w:val="00DA6C37"/>
    <w:rsid w:val="00DC7A5B"/>
    <w:rsid w:val="00DD0967"/>
    <w:rsid w:val="00DD5ED2"/>
    <w:rsid w:val="00E33B77"/>
    <w:rsid w:val="00E35620"/>
    <w:rsid w:val="00E46982"/>
    <w:rsid w:val="00E81671"/>
    <w:rsid w:val="00E83483"/>
    <w:rsid w:val="00EA5F97"/>
    <w:rsid w:val="00EB07C3"/>
    <w:rsid w:val="00EB6AFE"/>
    <w:rsid w:val="00EE3E87"/>
    <w:rsid w:val="00F66545"/>
    <w:rsid w:val="00F67502"/>
    <w:rsid w:val="00F778B8"/>
    <w:rsid w:val="00F854DB"/>
    <w:rsid w:val="00F90847"/>
    <w:rsid w:val="00FD493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96BB"/>
  <w15:chartTrackingRefBased/>
  <w15:docId w15:val="{7D57A067-661F-400D-B7D7-B8387D6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44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C8D2B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B59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B59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B59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260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60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B59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B59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B59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B59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B59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B592" w:themeColor="accent1"/>
        <w:left w:val="single" w:sz="4" w:space="6" w:color="A5B592" w:themeColor="accent1"/>
        <w:bottom w:val="single" w:sz="4" w:space="4" w:color="A5B592" w:themeColor="accent1"/>
        <w:right w:val="single" w:sz="4" w:space="6" w:color="A5B592" w:themeColor="accent1"/>
      </w:pBdr>
      <w:shd w:val="clear" w:color="auto" w:fill="A5B59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609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3B7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lojickse7en.github.io/myportfolio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lojickse7en/readabil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E393907A174369982111B8B6CF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3415-3672-4D5C-8E4B-0B198A5DEF40}"/>
      </w:docPartPr>
      <w:docPartBody>
        <w:p w:rsidR="00F71367" w:rsidRDefault="00CA6480">
          <w:pPr>
            <w:pStyle w:val="61E393907A174369982111B8B6CF6BDD"/>
          </w:pPr>
          <w:r>
            <w:t>[Your Name]</w:t>
          </w:r>
        </w:p>
      </w:docPartBody>
    </w:docPart>
    <w:docPart>
      <w:docPartPr>
        <w:name w:val="F0F89F2785894093ABFDBCDEEE10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97D6-8445-496E-A164-4ECA0F3A4A0E}"/>
      </w:docPartPr>
      <w:docPartBody>
        <w:p w:rsidR="00510AE9" w:rsidRDefault="00F71367" w:rsidP="00F71367">
          <w:pPr>
            <w:pStyle w:val="F0F89F2785894093ABFDBCDEEE109CB7"/>
          </w:pPr>
          <w:r>
            <w:t>[Telephone]</w:t>
          </w:r>
        </w:p>
      </w:docPartBody>
    </w:docPart>
    <w:docPart>
      <w:docPartPr>
        <w:name w:val="28F375CF410545918750F396E1177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D811-AB42-434A-B0C4-F715AE315347}"/>
      </w:docPartPr>
      <w:docPartBody>
        <w:p w:rsidR="00510AE9" w:rsidRDefault="00F71367" w:rsidP="00F71367">
          <w:pPr>
            <w:pStyle w:val="28F375CF410545918750F396E1177E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4EB88C7F5C44249ABA1C244F279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0FE0-B100-4BFD-B63A-F41BDD2BC517}"/>
      </w:docPartPr>
      <w:docPartBody>
        <w:p w:rsidR="00510AE9" w:rsidRDefault="00F71367" w:rsidP="00F71367">
          <w:pPr>
            <w:pStyle w:val="824EB88C7F5C44249ABA1C244F2796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510AE9"/>
    <w:rsid w:val="008632C1"/>
    <w:rsid w:val="00901ABB"/>
    <w:rsid w:val="00A66987"/>
    <w:rsid w:val="00B43E0E"/>
    <w:rsid w:val="00BE4176"/>
    <w:rsid w:val="00CA6480"/>
    <w:rsid w:val="00F24AAA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F71367"/>
    <w:rPr>
      <w:color w:val="4472C4" w:themeColor="accent1"/>
    </w:rPr>
  </w:style>
  <w:style w:type="paragraph" w:customStyle="1" w:styleId="61E393907A174369982111B8B6CF6BDD">
    <w:name w:val="61E393907A174369982111B8B6CF6BDD"/>
  </w:style>
  <w:style w:type="character" w:styleId="PlaceholderText">
    <w:name w:val="Placeholder Text"/>
    <w:basedOn w:val="DefaultParagraphFont"/>
    <w:uiPriority w:val="99"/>
    <w:semiHidden/>
    <w:rsid w:val="00B43E0E"/>
    <w:rPr>
      <w:color w:val="808080"/>
    </w:rPr>
  </w:style>
  <w:style w:type="paragraph" w:customStyle="1" w:styleId="F0F89F2785894093ABFDBCDEEE109CB7">
    <w:name w:val="F0F89F2785894093ABFDBCDEEE109CB7"/>
    <w:rsid w:val="00F71367"/>
  </w:style>
  <w:style w:type="paragraph" w:customStyle="1" w:styleId="28F375CF410545918750F396E1177E0D">
    <w:name w:val="28F375CF410545918750F396E1177E0D"/>
    <w:rsid w:val="00F71367"/>
  </w:style>
  <w:style w:type="paragraph" w:customStyle="1" w:styleId="824EB88C7F5C44249ABA1C244F27964E">
    <w:name w:val="824EB88C7F5C44249ABA1C244F27964E"/>
    <w:rsid w:val="00F7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6822 Hartland Street</CompanyAddress>
  <CompanyPhone>acadewole@gmail.com | 832.987.4331 | 6822 Hartland Street Houston, TX 77055 | https://lojickse7en.github.io/myportfolio/ </CompanyPhone>
  <CompanyFax/>
  <CompanyEmail>acadewole@gmail.com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D1F43217C9D45BE1AB58386F10EAF" ma:contentTypeVersion="13" ma:contentTypeDescription="Create a new document." ma:contentTypeScope="" ma:versionID="ec3c8e92da324a6a7d4805c66d4a1d3a">
  <xsd:schema xmlns:xsd="http://www.w3.org/2001/XMLSchema" xmlns:xs="http://www.w3.org/2001/XMLSchema" xmlns:p="http://schemas.microsoft.com/office/2006/metadata/properties" xmlns:ns3="80765ccd-d085-4f8f-9afa-dfda1638beae" xmlns:ns4="c13cbce9-5612-4f48-bd28-012602494252" targetNamespace="http://schemas.microsoft.com/office/2006/metadata/properties" ma:root="true" ma:fieldsID="4524766b079c35cf604402149292c1e3" ns3:_="" ns4:_="">
    <xsd:import namespace="80765ccd-d085-4f8f-9afa-dfda1638beae"/>
    <xsd:import namespace="c13cbce9-5612-4f48-bd28-01260249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5ccd-d085-4f8f-9afa-dfda1638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cbce9-5612-4f48-bd28-01260249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F19B7-31E5-4E21-B446-168D13F5B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9FD43-F907-42D9-8D6E-3734FC649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E5F8B7C8-E17E-4BDA-A0B3-C351F0E42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5ccd-d085-4f8f-9afa-dfda1638beae"/>
    <ds:schemaRef ds:uri="c13cbce9-5612-4f48-bd28-01260249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AA9CA1A-1637-4DE4-990A-800EA92B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6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Adebayo Adewole</dc:creator>
  <cp:keywords/>
  <cp:lastModifiedBy>Adebayo Adewole</cp:lastModifiedBy>
  <cp:revision>3</cp:revision>
  <cp:lastPrinted>2021-02-01T18:06:00Z</cp:lastPrinted>
  <dcterms:created xsi:type="dcterms:W3CDTF">2021-02-01T18:57:00Z</dcterms:created>
  <dcterms:modified xsi:type="dcterms:W3CDTF">2021-02-01T19:01:00Z</dcterms:modified>
  <cp:category>Houston, TX 77055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