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8816F" w14:textId="5BBD851E" w:rsidR="00D10223" w:rsidRPr="00A9043E" w:rsidRDefault="002F22BE" w:rsidP="001E0EFA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68A578" wp14:editId="1822533D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63912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E958" w14:textId="394D35E7" w:rsidR="002F22BE" w:rsidRPr="0036737C" w:rsidRDefault="002F22BE" w:rsidP="002F22BE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F0F89F2785894093ABFDBCDEEE109CB7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 w:rsidRPr="0036737C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A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55pt;width:503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GMIQIAAB0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" stroked="f">
                <v:textbox>
                  <w:txbxContent>
                    <w:p w14:paraId="71D1E958" w14:textId="394D35E7" w:rsidR="002F22BE" w:rsidRPr="0036737C" w:rsidRDefault="002F22BE" w:rsidP="002F22BE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599758962"/>
                          <w:placeholder>
                            <w:docPart w:val="F0F89F2785894093ABFDBCDEEE109CB7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 w:rsidRPr="0036737C"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1197042864"/>
          <w:placeholder>
            <w:docPart w:val="61E393907A174369982111B8B6CF6B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29E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tbl>
      <w:tblPr>
        <w:tblStyle w:val="ResumeTable"/>
        <w:tblW w:w="5313" w:type="pct"/>
        <w:tblLook w:val="04A0" w:firstRow="1" w:lastRow="0" w:firstColumn="1" w:lastColumn="0" w:noHBand="0" w:noVBand="1"/>
        <w:tblDescription w:val="Resume"/>
      </w:tblPr>
      <w:tblGrid>
        <w:gridCol w:w="1750"/>
        <w:gridCol w:w="334"/>
        <w:gridCol w:w="8447"/>
        <w:gridCol w:w="180"/>
      </w:tblGrid>
      <w:tr w:rsidR="00D10223" w:rsidRPr="00A9043E" w14:paraId="517AD991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8EA2FCD" w14:textId="14AD0F50" w:rsidR="00D10223" w:rsidRPr="00A9043E" w:rsidRDefault="001D3CF5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Objective</w:t>
            </w:r>
          </w:p>
        </w:tc>
        <w:tc>
          <w:tcPr>
            <w:tcW w:w="334" w:type="dxa"/>
          </w:tcPr>
          <w:p w14:paraId="7B38B950" w14:textId="3A68E29E" w:rsidR="002F22BE" w:rsidRPr="00A9043E" w:rsidRDefault="002F22BE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p w14:paraId="4A2A3D34" w14:textId="74E6FD6A" w:rsidR="00D10223" w:rsidRPr="00A9043E" w:rsidRDefault="0036737C" w:rsidP="001E0EFA">
            <w:pPr>
              <w:pStyle w:val="ResumeText"/>
              <w:tabs>
                <w:tab w:val="left" w:pos="6390"/>
              </w:tabs>
              <w:spacing w:before="0" w:after="0"/>
              <w:rPr>
                <w:rFonts w:asciiTheme="majorHAnsi" w:hAnsiTheme="majorHAnsi" w:cstheme="majorHAnsi"/>
                <w:sz w:val="21"/>
                <w:szCs w:val="21"/>
              </w:rPr>
            </w:pP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To obtain an e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ntry-level position 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as a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Front-</w:t>
            </w:r>
            <w:r w:rsidR="00A430A7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E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nd Web Developer 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to build upon my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</w:t>
            </w:r>
            <w:r w:rsidR="00BF4FEB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motivation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for growing and learning new skills 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as well as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apply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>ing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the experience I have acquired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to advance my career in </w:t>
            </w:r>
            <w:r w:rsidR="00DD0967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front-end 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>web development.</w:t>
            </w:r>
          </w:p>
        </w:tc>
      </w:tr>
      <w:tr w:rsidR="000357CF" w:rsidRPr="00A9043E" w14:paraId="21A31629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4067783F" w14:textId="19E87931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Experience</w:t>
            </w:r>
          </w:p>
        </w:tc>
        <w:tc>
          <w:tcPr>
            <w:tcW w:w="334" w:type="dxa"/>
          </w:tcPr>
          <w:p w14:paraId="5C7CD589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8F375CF410545918750F396E1177E0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67DF9E9" w14:textId="77777777" w:rsidR="000357CF" w:rsidRPr="00A9043E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  <w:b w:val="0"/>
                        <w:bCs w:val="0"/>
                      </w:rPr>
                    </w:pPr>
                    <w:r w:rsidRPr="00A9043E">
                      <w:rPr>
                        <w:rFonts w:cstheme="majorHAnsi"/>
                      </w:rPr>
                      <w:t xml:space="preserve">hostgator                                                                               </w:t>
                    </w:r>
                  </w:p>
                  <w:p w14:paraId="29E92076" w14:textId="4B4EC928" w:rsidR="000357CF" w:rsidRPr="00A9043E" w:rsidRDefault="000357CF" w:rsidP="001E0EFA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W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eb Advisor Coach</w:t>
                    </w:r>
                    <w:r w:rsidR="003302A2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B2266E">
                      <w:rPr>
                        <w:rFonts w:asciiTheme="majorHAnsi" w:hAnsiTheme="majorHAnsi" w:cstheme="majorHAnsi"/>
                      </w:rPr>
                      <w:t>+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 Administrator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                                                 </w:t>
                    </w:r>
                    <w:r w:rsidR="003302A2">
                      <w:rPr>
                        <w:rFonts w:asciiTheme="majorHAnsi" w:hAnsiTheme="majorHAnsi" w:cstheme="majorHAnsi"/>
                      </w:rPr>
                      <w:t>February 2015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– P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resent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| H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ouston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, TX</w:t>
                    </w:r>
                  </w:p>
                  <w:p w14:paraId="71D67D84" w14:textId="1158288F" w:rsidR="009975DB" w:rsidRDefault="008405F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Support </w:t>
                    </w:r>
                    <w:r w:rsidR="007D06C3" w:rsidRPr="007D06C3">
                      <w:rPr>
                        <w:rFonts w:asciiTheme="majorHAnsi" w:hAnsiTheme="majorHAnsi" w:cstheme="majorHAnsi"/>
                      </w:rPr>
                      <w:t>large workload of maintenance-related tasks for a substantial portfolio of website clients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C61AA6">
                      <w:rPr>
                        <w:rFonts w:asciiTheme="majorHAnsi" w:hAnsiTheme="majorHAnsi" w:cstheme="majorHAnsi"/>
                      </w:rPr>
                      <w:t>applying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C61AA6">
                      <w:rPr>
                        <w:rFonts w:asciiTheme="majorHAnsi" w:hAnsiTheme="majorHAnsi" w:cstheme="majorHAnsi"/>
                      </w:rPr>
                      <w:t xml:space="preserve">design and 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website coding </w:t>
                    </w:r>
                    <w:r w:rsidR="000C1C28" w:rsidRPr="00905F56">
                      <w:rPr>
                        <w:rFonts w:asciiTheme="majorHAnsi" w:hAnsiTheme="majorHAnsi" w:cstheme="majorHAnsi"/>
                      </w:rPr>
                      <w:t>best practices</w:t>
                    </w:r>
                    <w:r w:rsidR="000C1C28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6B95E06C" w14:textId="0A2E6737" w:rsidR="007D06C3" w:rsidRDefault="009975D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U</w:t>
                    </w:r>
                    <w:r w:rsidR="00DA6C37" w:rsidRPr="00DA6C37">
                      <w:rPr>
                        <w:rFonts w:asciiTheme="majorHAnsi" w:hAnsiTheme="majorHAnsi" w:cstheme="majorHAnsi"/>
                      </w:rPr>
                      <w:t>pdate website content through front end code editing</w:t>
                    </w:r>
                    <w:r>
                      <w:rPr>
                        <w:rFonts w:asciiTheme="majorHAnsi" w:hAnsiTheme="majorHAnsi" w:cstheme="majorHAnsi"/>
                      </w:rPr>
                      <w:t>,</w:t>
                    </w:r>
                    <w:r w:rsidRPr="009975DB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9975DB">
                      <w:rPr>
                        <w:rFonts w:asciiTheme="majorHAnsi" w:hAnsiTheme="majorHAnsi" w:cstheme="majorHAnsi"/>
                      </w:rPr>
                      <w:t>edit responsive website code, interpret responsive email coding and cross-client compatibility, and crop and implement images for website maintenance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. </w:t>
                    </w:r>
                  </w:p>
                  <w:p w14:paraId="6F8F06E9" w14:textId="6EF6D545" w:rsidR="000357CF" w:rsidRPr="007A7E5F" w:rsidRDefault="000357CF" w:rsidP="007A7E5F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6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Manage and support team of 20 web advisors with troubleshooting website and server issues during c</w:t>
                    </w:r>
                    <w:r w:rsidR="00970B98">
                      <w:rPr>
                        <w:rFonts w:asciiTheme="majorHAnsi" w:hAnsiTheme="majorHAnsi" w:cstheme="majorHAnsi"/>
                      </w:rPr>
                      <w:t>lient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interactions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7A7E5F" w:rsidRPr="00A9043E">
                      <w:rPr>
                        <w:rFonts w:asciiTheme="majorHAnsi" w:hAnsiTheme="majorHAnsi" w:cstheme="majorHAnsi"/>
                      </w:rPr>
                      <w:t>using Linux Bash/Shell access to server content.</w:t>
                    </w:r>
                  </w:p>
                  <w:p w14:paraId="5D0913C0" w14:textId="77777777" w:rsidR="000357CF" w:rsidRPr="00A9043E" w:rsidRDefault="000357CF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Create training material and lead training sessions for new and tenured agents to quickly and efficiently resolve website issues that occur on the server using Bash, Regex, and SSH/Terminal.</w:t>
                    </w:r>
                  </w:p>
                  <w:p w14:paraId="5EFD6AF8" w14:textId="77777777" w:rsidR="000A26FB" w:rsidRPr="007A7E5F" w:rsidRDefault="000A26FB" w:rsidP="007A7E5F">
                    <w:pPr>
                      <w:spacing w:before="0" w:after="0"/>
                      <w:rPr>
                        <w:rFonts w:asciiTheme="majorHAnsi" w:hAnsiTheme="majorHAnsi" w:cstheme="majorHAnsi"/>
                        <w:sz w:val="10"/>
                        <w:szCs w:val="10"/>
                      </w:rPr>
                    </w:pPr>
                  </w:p>
                  <w:p w14:paraId="0D98EFE3" w14:textId="77777777" w:rsidR="000A26FB" w:rsidRPr="00A9043E" w:rsidRDefault="000A26FB" w:rsidP="000A26FB">
                    <w:pPr>
                      <w:spacing w:before="0" w:after="0"/>
                      <w:rPr>
                        <w:rFonts w:asciiTheme="majorHAnsi" w:hAnsiTheme="majorHAnsi" w:cstheme="majorHAnsi"/>
                        <w:b/>
                        <w:bCs/>
                      </w:rPr>
                    </w:pPr>
                    <w:r w:rsidRPr="00A9043E">
                      <w:rPr>
                        <w:rFonts w:asciiTheme="majorHAnsi" w:hAnsiTheme="majorHAnsi" w:cstheme="majorHAnsi"/>
                        <w:b/>
                        <w:bCs/>
                      </w:rPr>
                      <w:t>ADEWOLE DESIGNS</w:t>
                    </w:r>
                  </w:p>
                  <w:p w14:paraId="3F379CEC" w14:textId="0F1AD194" w:rsidR="000A26FB" w:rsidRPr="00A9043E" w:rsidRDefault="000A26FB" w:rsidP="000A26FB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 xml:space="preserve">UI|UX Designer + Web Developer                                 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                            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July 2018 – Present | Houston, TX</w:t>
                    </w:r>
                  </w:p>
                  <w:p w14:paraId="351967F5" w14:textId="3877EBC7" w:rsidR="005F1863" w:rsidRDefault="000A26FB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•</w:t>
                    </w:r>
                    <w:r w:rsidRPr="00A9043E">
                      <w:rPr>
                        <w:rFonts w:asciiTheme="majorHAnsi" w:hAnsiTheme="majorHAnsi" w:cstheme="majorHAnsi"/>
                      </w:rPr>
                      <w:tab/>
                      <w:t xml:space="preserve">Create </w:t>
                    </w:r>
                    <w:r w:rsidR="005F1863">
                      <w:rPr>
                        <w:rFonts w:asciiTheme="majorHAnsi" w:hAnsiTheme="majorHAnsi" w:cstheme="majorHAnsi"/>
                      </w:rPr>
                      <w:t xml:space="preserve">hand-coded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robust websites from 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scratch – </w:t>
                    </w:r>
                    <w:r w:rsidR="00AB7D65">
                      <w:rPr>
                        <w:rFonts w:asciiTheme="majorHAnsi" w:hAnsiTheme="majorHAnsi" w:cstheme="majorHAnsi"/>
                      </w:rPr>
                      <w:t xml:space="preserve">from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concept to design and launch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 –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focusing on </w:t>
                    </w:r>
                    <w:r w:rsidR="005F1863">
                      <w:rPr>
                        <w:rFonts w:asciiTheme="majorHAnsi" w:hAnsiTheme="majorHAnsi" w:cstheme="majorHAnsi"/>
                      </w:rPr>
                      <w:t xml:space="preserve">    </w:t>
                    </w:r>
                  </w:p>
                  <w:p w14:paraId="3C18E201" w14:textId="73F30DA6" w:rsidR="000357CF" w:rsidRPr="00A9043E" w:rsidRDefault="005F1863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       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responsiveness,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compatibility, and user experience.</w:t>
                    </w:r>
                  </w:p>
                </w:sdtContent>
              </w:sdt>
            </w:sdtContent>
          </w:sdt>
        </w:tc>
      </w:tr>
      <w:tr w:rsidR="000357CF" w:rsidRPr="00A9043E" w14:paraId="078FCDDE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6E7D948A" w14:textId="253A049C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PROJECTS</w:t>
            </w:r>
          </w:p>
        </w:tc>
        <w:tc>
          <w:tcPr>
            <w:tcW w:w="334" w:type="dxa"/>
          </w:tcPr>
          <w:p w14:paraId="62B86213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446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24EB88C7F5C44249ABA1C244F27964E"/>
                  </w:placeholder>
                  <w15:repeatingSectionItem/>
                </w:sdtPr>
                <w:sdtEndPr>
                  <w:rPr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DCF8BF8" w14:textId="77777777" w:rsidR="000357CF" w:rsidRPr="00A9043E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hyperlink r:id="rId12" w:history="1">
                      <w:r w:rsidRPr="00A9043E">
                        <w:rPr>
                          <w:rStyle w:val="Hyperlink"/>
                          <w:rFonts w:cstheme="majorHAnsi"/>
                          <w:u w:val="none"/>
                        </w:rPr>
                        <w:t>portfolio site</w:t>
                      </w:r>
                    </w:hyperlink>
                  </w:p>
                  <w:p w14:paraId="5E3984E1" w14:textId="5AE83D8C" w:rsidR="000357CF" w:rsidRPr="00A9043E" w:rsidRDefault="000357CF" w:rsidP="001E0EFA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Built using CSS, HTML, and JavaScript.</w:t>
                    </w:r>
                  </w:p>
                  <w:p w14:paraId="1A8E17ED" w14:textId="77777777" w:rsidR="001E0EFA" w:rsidRPr="00A9043E" w:rsidRDefault="001E0EFA" w:rsidP="001E0EFA">
                    <w:pPr>
                      <w:pStyle w:val="ListParagraph"/>
                      <w:spacing w:before="0" w:after="0"/>
                      <w:ind w:left="375"/>
                      <w:rPr>
                        <w:rFonts w:asciiTheme="majorHAnsi" w:hAnsiTheme="majorHAnsi" w:cstheme="majorHAnsi"/>
                        <w:sz w:val="10"/>
                        <w:szCs w:val="10"/>
                      </w:rPr>
                    </w:pPr>
                  </w:p>
                  <w:p w14:paraId="5FAB9922" w14:textId="77777777" w:rsidR="000357CF" w:rsidRPr="00A9043E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hyperlink r:id="rId13" w:history="1">
                      <w:r w:rsidRPr="00A9043E">
                        <w:rPr>
                          <w:rStyle w:val="Hyperlink"/>
                          <w:rFonts w:cstheme="majorHAnsi"/>
                          <w:u w:val="none"/>
                        </w:rPr>
                        <w:t>sentence readability</w:t>
                      </w:r>
                    </w:hyperlink>
                  </w:p>
                  <w:p w14:paraId="56975B20" w14:textId="41879611" w:rsidR="000357CF" w:rsidRPr="00A9043E" w:rsidRDefault="000357CF" w:rsidP="001E0EFA">
                    <w:pPr>
                      <w:pStyle w:val="Heading2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eastAsiaTheme="minorEastAsia" w:cstheme="majorHAns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A9043E">
                      <w:rPr>
                        <w:rFonts w:cstheme="majorHAnsi"/>
                        <w:b w:val="0"/>
                        <w:bCs w:val="0"/>
                        <w:caps w:val="0"/>
                      </w:rPr>
                      <w:t>W</w:t>
                    </w:r>
                    <w:r w:rsidRPr="00A9043E">
                      <w:rPr>
                        <w:rFonts w:cstheme="majorHAnsi"/>
                        <w:b w:val="0"/>
                        <w:bCs w:val="0"/>
                        <w:caps w:val="0"/>
                      </w:rPr>
                      <w:t>ritten</w:t>
                    </w:r>
                    <w:r w:rsidRPr="00A9043E">
                      <w:rPr>
                        <w:rFonts w:cstheme="majorHAnsi"/>
                        <w:b w:val="0"/>
                        <w:bCs w:val="0"/>
                        <w:caps w:val="0"/>
                      </w:rPr>
                      <w:t xml:space="preserve"> in C to calculate the grade level at which the sentence is written.</w:t>
                    </w:r>
                  </w:p>
                </w:sdtContent>
              </w:sdt>
            </w:sdtContent>
          </w:sdt>
        </w:tc>
      </w:tr>
      <w:tr w:rsidR="000357CF" w:rsidRPr="00A9043E" w14:paraId="483AF81D" w14:textId="77777777" w:rsidTr="00DD5ED2">
        <w:trPr>
          <w:gridAfter w:val="1"/>
          <w:wAfter w:w="180" w:type="dxa"/>
        </w:trPr>
        <w:tc>
          <w:tcPr>
            <w:tcW w:w="1750" w:type="dxa"/>
          </w:tcPr>
          <w:p w14:paraId="70F97C2B" w14:textId="5FFCE963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Skills + Abilities</w:t>
            </w:r>
          </w:p>
        </w:tc>
        <w:tc>
          <w:tcPr>
            <w:tcW w:w="334" w:type="dxa"/>
          </w:tcPr>
          <w:p w14:paraId="2E1D7E6D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446" w:type="dxa"/>
          </w:tcPr>
          <w:p w14:paraId="685BC338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LANGUAGES</w:t>
            </w:r>
          </w:p>
          <w:p w14:paraId="15348DAE" w14:textId="41523167" w:rsidR="000357CF" w:rsidRPr="00A9043E" w:rsidRDefault="000357CF" w:rsidP="001E0EFA">
            <w:pPr>
              <w:pStyle w:val="ListParagraph"/>
              <w:numPr>
                <w:ilvl w:val="0"/>
                <w:numId w:val="5"/>
              </w:numPr>
              <w:spacing w:before="0" w:after="0"/>
              <w:ind w:left="36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>Bash, C/C++, CSS, Git/Github, HTML, JavaScript, Linux, PHP, Python, SQL, WordPress, Angular, and React</w:t>
            </w:r>
            <w:r w:rsidR="005F2F11">
              <w:rPr>
                <w:rFonts w:asciiTheme="majorHAnsi" w:hAnsiTheme="majorHAnsi" w:cstheme="majorHAnsi"/>
              </w:rPr>
              <w:t>.</w:t>
            </w:r>
          </w:p>
          <w:p w14:paraId="0F6FAB27" w14:textId="77777777" w:rsidR="001E0EFA" w:rsidRPr="00A9043E" w:rsidRDefault="001E0EFA" w:rsidP="001E0EFA">
            <w:pPr>
              <w:pStyle w:val="ListParagraph"/>
              <w:spacing w:before="0" w:after="0"/>
              <w:ind w:left="36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FA51E41" w14:textId="4FDD7F71" w:rsidR="000357CF" w:rsidRPr="00A9043E" w:rsidRDefault="009C6473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PROGRAMS</w:t>
            </w:r>
          </w:p>
          <w:p w14:paraId="689F743B" w14:textId="3975D370" w:rsidR="005E72FC" w:rsidRPr="00905F56" w:rsidRDefault="000357CF" w:rsidP="00905F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0" w:after="0"/>
              <w:ind w:left="352" w:hanging="352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CentOS, </w:t>
            </w:r>
            <w:r w:rsidR="00E33B77">
              <w:rPr>
                <w:rFonts w:asciiTheme="majorHAnsi" w:hAnsiTheme="majorHAnsi" w:cstheme="majorHAnsi"/>
              </w:rPr>
              <w:t>Dream</w:t>
            </w:r>
            <w:r w:rsidR="002A2192">
              <w:rPr>
                <w:rFonts w:asciiTheme="majorHAnsi" w:hAnsiTheme="majorHAnsi" w:cstheme="majorHAnsi"/>
              </w:rPr>
              <w:t xml:space="preserve">weaver, </w:t>
            </w:r>
            <w:r w:rsidRPr="00A9043E">
              <w:rPr>
                <w:rFonts w:asciiTheme="majorHAnsi" w:hAnsiTheme="majorHAnsi" w:cstheme="majorHAnsi"/>
              </w:rPr>
              <w:t xml:space="preserve">MS Office, MSSQL, </w:t>
            </w:r>
            <w:r w:rsidR="00945EFD">
              <w:rPr>
                <w:rFonts w:asciiTheme="majorHAnsi" w:hAnsiTheme="majorHAnsi" w:cstheme="majorHAnsi"/>
              </w:rPr>
              <w:t xml:space="preserve">MySQL, </w:t>
            </w:r>
            <w:r w:rsidRPr="00A9043E">
              <w:rPr>
                <w:rFonts w:asciiTheme="majorHAnsi" w:hAnsiTheme="majorHAnsi" w:cstheme="majorHAnsi"/>
              </w:rPr>
              <w:t>MS Visio, Oracle,</w:t>
            </w:r>
            <w:r w:rsidR="002A2192">
              <w:rPr>
                <w:rFonts w:asciiTheme="majorHAnsi" w:hAnsiTheme="majorHAnsi" w:cstheme="majorHAnsi"/>
              </w:rPr>
              <w:t xml:space="preserve"> Photoshop,</w:t>
            </w:r>
            <w:r w:rsidRPr="00A9043E">
              <w:rPr>
                <w:rFonts w:asciiTheme="majorHAnsi" w:hAnsiTheme="majorHAnsi" w:cstheme="majorHAnsi"/>
              </w:rPr>
              <w:t xml:space="preserve"> Red Hat Enterprise, Linux, </w:t>
            </w:r>
            <w:r w:rsidR="000C1C28">
              <w:rPr>
                <w:rFonts w:asciiTheme="majorHAnsi" w:hAnsiTheme="majorHAnsi" w:cstheme="majorHAnsi"/>
              </w:rPr>
              <w:t xml:space="preserve">and </w:t>
            </w:r>
            <w:r w:rsidRPr="00A9043E">
              <w:rPr>
                <w:rFonts w:asciiTheme="majorHAnsi" w:hAnsiTheme="majorHAnsi" w:cstheme="majorHAnsi"/>
              </w:rPr>
              <w:t>VS Code</w:t>
            </w:r>
            <w:r w:rsidR="000C1C28">
              <w:rPr>
                <w:rFonts w:asciiTheme="majorHAnsi" w:hAnsiTheme="majorHAnsi" w:cstheme="majorHAnsi"/>
              </w:rPr>
              <w:t>.</w:t>
            </w:r>
          </w:p>
        </w:tc>
      </w:tr>
      <w:tr w:rsidR="000357CF" w:rsidRPr="00A9043E" w14:paraId="41FC5731" w14:textId="77777777" w:rsidTr="00DD5ED2">
        <w:tc>
          <w:tcPr>
            <w:tcW w:w="1750" w:type="dxa"/>
          </w:tcPr>
          <w:p w14:paraId="2FE1236C" w14:textId="6040ED44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EDUCATION + certifications</w:t>
            </w:r>
          </w:p>
        </w:tc>
        <w:tc>
          <w:tcPr>
            <w:tcW w:w="334" w:type="dxa"/>
          </w:tcPr>
          <w:p w14:paraId="6B18B4D5" w14:textId="21F60A20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626" w:type="dxa"/>
            <w:gridSpan w:val="2"/>
          </w:tcPr>
          <w:p w14:paraId="62152CAB" w14:textId="7DC74F2F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UNIVERSITY OF HOUSTON</w:t>
            </w:r>
            <w:r w:rsidR="00DD5ED2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>|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 xml:space="preserve">B.S. </w:t>
            </w:r>
            <w:r w:rsidR="001E0EFA" w:rsidRPr="00A9043E">
              <w:rPr>
                <w:rFonts w:asciiTheme="majorHAnsi" w:hAnsiTheme="majorHAnsi" w:cstheme="majorHAnsi"/>
              </w:rPr>
              <w:t xml:space="preserve">in </w:t>
            </w:r>
            <w:r w:rsidRPr="00A9043E">
              <w:rPr>
                <w:rFonts w:asciiTheme="majorHAnsi" w:hAnsiTheme="majorHAnsi" w:cstheme="majorHAnsi"/>
              </w:rPr>
              <w:t>B</w:t>
            </w:r>
            <w:r w:rsidR="001E0EFA" w:rsidRPr="00A9043E">
              <w:rPr>
                <w:rFonts w:asciiTheme="majorHAnsi" w:hAnsiTheme="majorHAnsi" w:cstheme="majorHAnsi"/>
              </w:rPr>
              <w:t>iotechnology</w:t>
            </w:r>
            <w:r w:rsidRPr="00A9043E">
              <w:rPr>
                <w:rFonts w:asciiTheme="majorHAnsi" w:hAnsiTheme="majorHAnsi" w:cstheme="majorHAnsi"/>
              </w:rPr>
              <w:t xml:space="preserve">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                    </w:t>
            </w:r>
            <w:r w:rsidRPr="00A9043E">
              <w:rPr>
                <w:rFonts w:asciiTheme="majorHAnsi" w:hAnsiTheme="majorHAnsi" w:cstheme="majorHAnsi"/>
              </w:rPr>
              <w:t>I</w:t>
            </w:r>
            <w:r w:rsidR="001E0EFA" w:rsidRPr="00A9043E">
              <w:rPr>
                <w:rFonts w:asciiTheme="majorHAnsi" w:hAnsiTheme="majorHAnsi" w:cstheme="majorHAnsi"/>
              </w:rPr>
              <w:t>n progress</w:t>
            </w:r>
            <w:r w:rsidRPr="00A9043E">
              <w:rPr>
                <w:rFonts w:asciiTheme="majorHAnsi" w:hAnsiTheme="majorHAnsi" w:cstheme="majorHAnsi"/>
              </w:rPr>
              <w:t xml:space="preserve"> | H</w:t>
            </w:r>
            <w:r w:rsidR="001E0EFA" w:rsidRPr="00A9043E">
              <w:rPr>
                <w:rFonts w:asciiTheme="majorHAnsi" w:hAnsiTheme="majorHAnsi" w:cstheme="majorHAnsi"/>
              </w:rPr>
              <w:t>ouston</w:t>
            </w:r>
            <w:r w:rsidRPr="00A9043E">
              <w:rPr>
                <w:rFonts w:asciiTheme="majorHAnsi" w:hAnsiTheme="majorHAnsi" w:cstheme="majorHAnsi"/>
              </w:rPr>
              <w:t>, TX</w:t>
            </w:r>
          </w:p>
          <w:p w14:paraId="5F51A9B4" w14:textId="77777777" w:rsidR="001E0EFA" w:rsidRPr="00A9043E" w:rsidRDefault="001E0EFA" w:rsidP="00DD5ED2">
            <w:pPr>
              <w:pStyle w:val="ResumeText"/>
              <w:spacing w:before="0" w:after="0"/>
              <w:ind w:left="360" w:right="0"/>
              <w:rPr>
                <w:rFonts w:asciiTheme="majorHAnsi" w:hAnsiTheme="majorHAnsi" w:cstheme="majorHAnsi"/>
              </w:rPr>
            </w:pPr>
          </w:p>
          <w:p w14:paraId="54927A8C" w14:textId="05CF896F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EDX HARVARD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>|</w:t>
            </w:r>
            <w:r w:rsidR="00C03433" w:rsidRPr="00A9043E">
              <w:rPr>
                <w:rFonts w:asciiTheme="majorHAnsi" w:hAnsiTheme="majorHAnsi" w:cstheme="majorHAnsi"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>CS50 C</w:t>
            </w:r>
            <w:r w:rsidR="001E0EFA" w:rsidRPr="00A9043E">
              <w:rPr>
                <w:rFonts w:asciiTheme="majorHAnsi" w:hAnsiTheme="majorHAnsi" w:cstheme="majorHAnsi"/>
              </w:rPr>
              <w:t xml:space="preserve">omputer </w:t>
            </w:r>
            <w:r w:rsidRPr="00A9043E">
              <w:rPr>
                <w:rFonts w:asciiTheme="majorHAnsi" w:hAnsiTheme="majorHAnsi" w:cstheme="majorHAnsi"/>
              </w:rPr>
              <w:t>S</w:t>
            </w:r>
            <w:r w:rsidR="001E0EFA" w:rsidRPr="00A9043E">
              <w:rPr>
                <w:rFonts w:asciiTheme="majorHAnsi" w:hAnsiTheme="majorHAnsi" w:cstheme="majorHAnsi"/>
              </w:rPr>
              <w:t>cience</w:t>
            </w:r>
            <w:r w:rsidRPr="00A9043E">
              <w:rPr>
                <w:rFonts w:asciiTheme="majorHAnsi" w:hAnsiTheme="majorHAnsi" w:cstheme="majorHAnsi"/>
              </w:rPr>
              <w:t xml:space="preserve">  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</w:t>
            </w:r>
            <w:r w:rsidR="00CC6BA6" w:rsidRPr="00A9043E">
              <w:rPr>
                <w:rFonts w:asciiTheme="majorHAnsi" w:hAnsiTheme="majorHAnsi" w:cstheme="majorHAnsi"/>
              </w:rPr>
              <w:t xml:space="preserve">      </w:t>
            </w:r>
            <w:r w:rsidR="00A02BE3">
              <w:rPr>
                <w:rFonts w:asciiTheme="majorHAnsi" w:hAnsiTheme="majorHAnsi" w:cstheme="majorHAnsi"/>
              </w:rPr>
              <w:t xml:space="preserve">  </w:t>
            </w:r>
            <w:r w:rsidR="00CC6BA6" w:rsidRPr="00A9043E">
              <w:rPr>
                <w:rFonts w:asciiTheme="majorHAnsi" w:hAnsiTheme="majorHAnsi" w:cstheme="majorHAnsi"/>
              </w:rPr>
              <w:t xml:space="preserve">   </w:t>
            </w:r>
            <w:r w:rsidRPr="00A9043E">
              <w:rPr>
                <w:rFonts w:asciiTheme="majorHAnsi" w:hAnsiTheme="majorHAnsi" w:cstheme="majorHAnsi"/>
              </w:rPr>
              <w:t>April</w:t>
            </w:r>
            <w:r w:rsidR="001E0EFA" w:rsidRPr="00A9043E">
              <w:rPr>
                <w:rFonts w:asciiTheme="majorHAnsi" w:hAnsiTheme="majorHAnsi" w:cstheme="majorHAnsi"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>– December 2020</w:t>
            </w:r>
            <w:r w:rsidR="00A02BE3">
              <w:rPr>
                <w:rFonts w:asciiTheme="majorHAnsi" w:hAnsiTheme="majorHAnsi" w:cstheme="majorHAnsi"/>
              </w:rPr>
              <w:t xml:space="preserve"> | Online</w:t>
            </w:r>
          </w:p>
          <w:p w14:paraId="0D033272" w14:textId="77777777" w:rsidR="000357CF" w:rsidRPr="00A9043E" w:rsidRDefault="000357CF" w:rsidP="00DD5ED2">
            <w:pPr>
              <w:pStyle w:val="ResumeText"/>
              <w:spacing w:before="0" w:after="0"/>
              <w:ind w:left="360" w:right="0"/>
              <w:rPr>
                <w:rFonts w:asciiTheme="majorHAnsi" w:hAnsiTheme="majorHAnsi" w:cstheme="majorHAnsi"/>
              </w:rPr>
            </w:pPr>
          </w:p>
          <w:p w14:paraId="2DDE3DF9" w14:textId="7A1442BA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CODECADEMY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>|</w:t>
            </w:r>
            <w:r w:rsidR="00C03433" w:rsidRPr="00A9043E">
              <w:rPr>
                <w:rFonts w:asciiTheme="majorHAnsi" w:hAnsiTheme="majorHAnsi" w:cstheme="majorHAnsi"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>Front-End Engineer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</w:t>
            </w:r>
            <w:r w:rsidR="00A02BE3">
              <w:rPr>
                <w:rFonts w:asciiTheme="majorHAnsi" w:hAnsiTheme="majorHAnsi" w:cstheme="majorHAnsi"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</w:t>
            </w:r>
            <w:r w:rsidRPr="00A9043E">
              <w:rPr>
                <w:rFonts w:asciiTheme="majorHAnsi" w:hAnsiTheme="majorHAnsi" w:cstheme="majorHAnsi"/>
              </w:rPr>
              <w:t>March – August 2020</w:t>
            </w:r>
            <w:r w:rsidR="00A02BE3">
              <w:rPr>
                <w:rFonts w:asciiTheme="majorHAnsi" w:hAnsiTheme="majorHAnsi" w:cstheme="majorHAnsi"/>
              </w:rPr>
              <w:t>| Online</w:t>
            </w:r>
          </w:p>
        </w:tc>
      </w:tr>
    </w:tbl>
    <w:p w14:paraId="2DC08F6B" w14:textId="58CFB880" w:rsidR="00B55D11" w:rsidRPr="00A9043E" w:rsidRDefault="00B55D11" w:rsidP="001E0EFA">
      <w:pPr>
        <w:spacing w:before="0" w:after="0"/>
        <w:rPr>
          <w:rFonts w:asciiTheme="majorHAnsi" w:hAnsiTheme="majorHAnsi" w:cstheme="majorHAnsi"/>
        </w:rPr>
      </w:pPr>
    </w:p>
    <w:p w14:paraId="49BB42E3" w14:textId="6ED2B964" w:rsidR="009C51FC" w:rsidRPr="00A9043E" w:rsidRDefault="00880091" w:rsidP="009C51FC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CD5163" wp14:editId="4CB1726E">
                <wp:simplePos x="0" y="0"/>
                <wp:positionH relativeFrom="column">
                  <wp:posOffset>0</wp:posOffset>
                </wp:positionH>
                <wp:positionV relativeFrom="paragraph">
                  <wp:posOffset>487932</wp:posOffset>
                </wp:positionV>
                <wp:extent cx="6391275" cy="2857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040E" w14:textId="3576D9CA" w:rsidR="00880091" w:rsidRPr="0036737C" w:rsidRDefault="00880091" w:rsidP="0088009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298199528"/>
                                <w:placeholder>
                                  <w:docPart w:val="8BE1D0024FBC485CAD01776E84787304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5163" id="_x0000_s1027" type="#_x0000_t202" style="position:absolute;left:0;text-align:left;margin-left:0;margin-top:38.4pt;width:503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" stroked="f">
                <v:textbox>
                  <w:txbxContent>
                    <w:p w14:paraId="0436040E" w14:textId="3576D9CA" w:rsidR="00880091" w:rsidRPr="0036737C" w:rsidRDefault="00880091" w:rsidP="00880091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298199528"/>
                          <w:placeholder>
                            <w:docPart w:val="8BE1D0024FBC485CAD01776E84787304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-1434351631"/>
          <w:placeholder>
            <w:docPart w:val="36E39CD12D354070A788B202ABCB6B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9C51F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p w14:paraId="739F615F" w14:textId="3C7BA76C" w:rsidR="009C51FC" w:rsidRPr="00271E81" w:rsidRDefault="009C51FC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6D81DCD" w14:textId="006959BC" w:rsidR="00A9043E" w:rsidRPr="00271E81" w:rsidRDefault="00A9043E" w:rsidP="002A266C">
      <w:pPr>
        <w:spacing w:before="0" w:after="0"/>
        <w:ind w:left="792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>November 4, 2020</w:t>
      </w:r>
    </w:p>
    <w:p w14:paraId="346A9D56" w14:textId="342A2BF4" w:rsidR="00A9043E" w:rsidRPr="00271E81" w:rsidRDefault="00FD4937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b/>
          <w:bCs/>
          <w:sz w:val="21"/>
          <w:szCs w:val="21"/>
        </w:rPr>
        <w:t>Hooray Agency</w:t>
      </w:r>
      <w:r w:rsidRPr="00271E81">
        <w:rPr>
          <w:rFonts w:asciiTheme="majorHAnsi" w:hAnsiTheme="majorHAnsi" w:cstheme="majorHAnsi"/>
          <w:sz w:val="21"/>
          <w:szCs w:val="21"/>
        </w:rPr>
        <w:t xml:space="preserve"> | </w:t>
      </w:r>
      <w:r w:rsidR="00C775A3">
        <w:rPr>
          <w:rFonts w:asciiTheme="majorHAnsi" w:hAnsiTheme="majorHAnsi" w:cstheme="majorHAnsi"/>
          <w:sz w:val="21"/>
          <w:szCs w:val="21"/>
        </w:rPr>
        <w:t xml:space="preserve">Irvine, CA | </w:t>
      </w:r>
      <w:r w:rsidR="00A9043E" w:rsidRPr="00271E81">
        <w:rPr>
          <w:rFonts w:asciiTheme="majorHAnsi" w:hAnsiTheme="majorHAnsi" w:cstheme="majorHAnsi"/>
          <w:sz w:val="21"/>
          <w:szCs w:val="21"/>
        </w:rPr>
        <w:t>Jr. Front End Developer</w:t>
      </w:r>
    </w:p>
    <w:p w14:paraId="7CA9F2C6" w14:textId="77777777" w:rsidR="00C775A3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87A59D0" w14:textId="1219A3B4" w:rsidR="00A9043E" w:rsidRPr="00271E81" w:rsidRDefault="00A9043E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>Dear Hooray Agency:</w:t>
      </w:r>
    </w:p>
    <w:p w14:paraId="01108FB0" w14:textId="77777777" w:rsidR="00C775A3" w:rsidRPr="00271E81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2A389111" w14:textId="694FBBAB" w:rsidR="00A9043E" w:rsidRPr="00271E81" w:rsidRDefault="00A9043E" w:rsidP="000F5685">
      <w:pPr>
        <w:spacing w:before="0" w:after="0" w:line="240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I am </w:t>
      </w:r>
      <w:r w:rsidR="00271E81">
        <w:rPr>
          <w:rFonts w:asciiTheme="majorHAnsi" w:hAnsiTheme="majorHAnsi" w:cstheme="majorHAnsi"/>
          <w:sz w:val="21"/>
          <w:szCs w:val="21"/>
        </w:rPr>
        <w:t xml:space="preserve">writing to express interest in the Jr. Front End Developer opportunity. My </w:t>
      </w:r>
      <w:r w:rsidR="00A76900">
        <w:rPr>
          <w:rFonts w:asciiTheme="majorHAnsi" w:hAnsiTheme="majorHAnsi" w:cstheme="majorHAnsi"/>
          <w:sz w:val="21"/>
          <w:szCs w:val="21"/>
        </w:rPr>
        <w:t xml:space="preserve">motivation for </w:t>
      </w:r>
      <w:r w:rsidR="00E35620">
        <w:rPr>
          <w:rFonts w:asciiTheme="majorHAnsi" w:hAnsiTheme="majorHAnsi" w:cstheme="majorHAnsi"/>
          <w:sz w:val="21"/>
          <w:szCs w:val="21"/>
        </w:rPr>
        <w:t>growing and learning new skills</w:t>
      </w:r>
      <w:r w:rsidR="00DD0967">
        <w:rPr>
          <w:rFonts w:asciiTheme="majorHAnsi" w:hAnsiTheme="majorHAnsi" w:cstheme="majorHAnsi"/>
          <w:sz w:val="21"/>
          <w:szCs w:val="21"/>
        </w:rPr>
        <w:t xml:space="preserve"> </w:t>
      </w:r>
      <w:r w:rsidR="00DD0967" w:rsidRPr="00DD0967">
        <w:rPr>
          <w:rFonts w:asciiTheme="majorHAnsi" w:hAnsiTheme="majorHAnsi" w:cstheme="majorHAnsi"/>
          <w:sz w:val="21"/>
          <w:szCs w:val="21"/>
        </w:rPr>
        <w:t>as well as applying the experience I have acquired</w:t>
      </w:r>
      <w:r w:rsidR="00DC7A5B">
        <w:rPr>
          <w:rFonts w:asciiTheme="majorHAnsi" w:hAnsiTheme="majorHAnsi" w:cstheme="majorHAnsi"/>
          <w:sz w:val="21"/>
          <w:szCs w:val="21"/>
        </w:rPr>
        <w:t xml:space="preserve"> will support </w:t>
      </w:r>
      <w:r w:rsidR="00CB0F16">
        <w:rPr>
          <w:rFonts w:asciiTheme="majorHAnsi" w:hAnsiTheme="majorHAnsi" w:cstheme="majorHAnsi"/>
          <w:sz w:val="21"/>
          <w:szCs w:val="21"/>
        </w:rPr>
        <w:t xml:space="preserve">a </w:t>
      </w:r>
      <w:r w:rsidR="00CB0F16" w:rsidRPr="00CB0F16">
        <w:rPr>
          <w:rFonts w:asciiTheme="majorHAnsi" w:hAnsiTheme="majorHAnsi" w:cstheme="majorHAnsi"/>
          <w:sz w:val="21"/>
          <w:szCs w:val="21"/>
        </w:rPr>
        <w:t xml:space="preserve">large </w:t>
      </w:r>
      <w:r w:rsidR="00CB0F16">
        <w:rPr>
          <w:rFonts w:asciiTheme="majorHAnsi" w:hAnsiTheme="majorHAnsi" w:cstheme="majorHAnsi"/>
          <w:sz w:val="21"/>
          <w:szCs w:val="21"/>
        </w:rPr>
        <w:t>workload</w:t>
      </w:r>
      <w:r w:rsidR="00CB0F16" w:rsidRPr="00CB0F16">
        <w:rPr>
          <w:rFonts w:asciiTheme="majorHAnsi" w:hAnsiTheme="majorHAnsi" w:cstheme="majorHAnsi"/>
          <w:sz w:val="21"/>
          <w:szCs w:val="21"/>
        </w:rPr>
        <w:t xml:space="preserve"> of maintenance-related tasks for a substantial portfolio of website clients. </w:t>
      </w:r>
    </w:p>
    <w:p w14:paraId="42DA0A8C" w14:textId="32C477AB" w:rsidR="00A9043E" w:rsidRDefault="00A9043E" w:rsidP="001E0EFA">
      <w:pPr>
        <w:spacing w:before="0" w:after="0"/>
        <w:rPr>
          <w:rFonts w:asciiTheme="majorHAnsi" w:hAnsiTheme="majorHAnsi" w:cstheme="majorHAnsi"/>
        </w:rPr>
      </w:pPr>
    </w:p>
    <w:p w14:paraId="35956161" w14:textId="0E6B4830" w:rsidR="005A4AEB" w:rsidRDefault="004C6CEB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role as a</w:t>
      </w:r>
      <w:r w:rsidR="006815B6">
        <w:rPr>
          <w:rFonts w:asciiTheme="majorHAnsi" w:hAnsiTheme="majorHAnsi" w:cstheme="majorHAnsi"/>
        </w:rPr>
        <w:t xml:space="preserve"> Web Advisor Coach </w:t>
      </w:r>
      <w:r w:rsidR="00C64BDB">
        <w:rPr>
          <w:rFonts w:asciiTheme="majorHAnsi" w:hAnsiTheme="majorHAnsi" w:cstheme="majorHAnsi"/>
        </w:rPr>
        <w:t xml:space="preserve">and </w:t>
      </w:r>
      <w:r w:rsidR="006815B6">
        <w:rPr>
          <w:rFonts w:asciiTheme="majorHAnsi" w:hAnsiTheme="majorHAnsi" w:cstheme="majorHAnsi"/>
        </w:rPr>
        <w:t xml:space="preserve">Administrator, I </w:t>
      </w:r>
      <w:r w:rsidR="009D3B23">
        <w:rPr>
          <w:rFonts w:asciiTheme="majorHAnsi" w:hAnsiTheme="majorHAnsi" w:cstheme="majorHAnsi"/>
        </w:rPr>
        <w:t>update</w:t>
      </w:r>
      <w:r w:rsidR="00C64BDB">
        <w:rPr>
          <w:rFonts w:asciiTheme="majorHAnsi" w:hAnsiTheme="majorHAnsi" w:cstheme="majorHAnsi"/>
        </w:rPr>
        <w:t xml:space="preserve"> </w:t>
      </w:r>
      <w:r w:rsidR="00854BD0" w:rsidRPr="00854BD0">
        <w:rPr>
          <w:rFonts w:asciiTheme="majorHAnsi" w:hAnsiTheme="majorHAnsi" w:cstheme="majorHAnsi"/>
        </w:rPr>
        <w:t>website content through front end code editing</w:t>
      </w:r>
      <w:r w:rsidR="00211EEA">
        <w:rPr>
          <w:rFonts w:asciiTheme="majorHAnsi" w:hAnsiTheme="majorHAnsi" w:cstheme="majorHAnsi"/>
        </w:rPr>
        <w:t>,</w:t>
      </w:r>
      <w:r w:rsidR="00854BD0" w:rsidRPr="00854BD0">
        <w:rPr>
          <w:rFonts w:asciiTheme="majorHAnsi" w:hAnsiTheme="majorHAnsi" w:cstheme="majorHAnsi"/>
        </w:rPr>
        <w:t xml:space="preserve"> using proprietary content management systems</w:t>
      </w:r>
      <w:r w:rsidR="00D85BB8">
        <w:rPr>
          <w:rFonts w:asciiTheme="majorHAnsi" w:hAnsiTheme="majorHAnsi" w:cstheme="majorHAnsi"/>
        </w:rPr>
        <w:t>. I</w:t>
      </w:r>
      <w:r w:rsidR="0002122F">
        <w:rPr>
          <w:rFonts w:asciiTheme="majorHAnsi" w:hAnsiTheme="majorHAnsi" w:cstheme="majorHAnsi"/>
        </w:rPr>
        <w:t>n this role, I have</w:t>
      </w:r>
      <w:r w:rsidR="00D85BB8">
        <w:rPr>
          <w:rFonts w:asciiTheme="majorHAnsi" w:hAnsiTheme="majorHAnsi" w:cstheme="majorHAnsi"/>
        </w:rPr>
        <w:t xml:space="preserve"> learned to</w:t>
      </w:r>
      <w:r w:rsidR="00854BD0">
        <w:rPr>
          <w:rFonts w:asciiTheme="majorHAnsi" w:hAnsiTheme="majorHAnsi" w:cstheme="majorHAnsi"/>
        </w:rPr>
        <w:t xml:space="preserve"> </w:t>
      </w:r>
      <w:r w:rsidR="00854BD0" w:rsidRPr="00854BD0">
        <w:rPr>
          <w:rFonts w:asciiTheme="majorHAnsi" w:hAnsiTheme="majorHAnsi" w:cstheme="majorHAnsi"/>
        </w:rPr>
        <w:t>edit responsive website code</w:t>
      </w:r>
      <w:r w:rsidR="00854BD0">
        <w:rPr>
          <w:rFonts w:asciiTheme="majorHAnsi" w:hAnsiTheme="majorHAnsi" w:cstheme="majorHAnsi"/>
        </w:rPr>
        <w:t xml:space="preserve">, interpret </w:t>
      </w:r>
      <w:r w:rsidR="00854BD0" w:rsidRPr="00854BD0">
        <w:rPr>
          <w:rFonts w:asciiTheme="majorHAnsi" w:hAnsiTheme="majorHAnsi" w:cstheme="majorHAnsi"/>
        </w:rPr>
        <w:t>responsive email coding and cross-client compatibility</w:t>
      </w:r>
      <w:r w:rsidR="00854BD0">
        <w:rPr>
          <w:rFonts w:asciiTheme="majorHAnsi" w:hAnsiTheme="majorHAnsi" w:cstheme="majorHAnsi"/>
        </w:rPr>
        <w:t xml:space="preserve">, </w:t>
      </w:r>
      <w:r w:rsidR="00F854DB">
        <w:rPr>
          <w:rFonts w:asciiTheme="majorHAnsi" w:hAnsiTheme="majorHAnsi" w:cstheme="majorHAnsi"/>
        </w:rPr>
        <w:t xml:space="preserve">and </w:t>
      </w:r>
      <w:r w:rsidR="00854BD0">
        <w:rPr>
          <w:rFonts w:asciiTheme="majorHAnsi" w:hAnsiTheme="majorHAnsi" w:cstheme="majorHAnsi"/>
        </w:rPr>
        <w:t xml:space="preserve">crop </w:t>
      </w:r>
      <w:r w:rsidR="005D0C7D">
        <w:rPr>
          <w:rFonts w:asciiTheme="majorHAnsi" w:hAnsiTheme="majorHAnsi" w:cstheme="majorHAnsi"/>
        </w:rPr>
        <w:t>and implement images for website maintenance</w:t>
      </w:r>
      <w:r w:rsidR="00F854DB">
        <w:rPr>
          <w:rFonts w:asciiTheme="majorHAnsi" w:hAnsiTheme="majorHAnsi" w:cstheme="majorHAnsi"/>
        </w:rPr>
        <w:t>.</w:t>
      </w:r>
      <w:r w:rsidR="0000754E">
        <w:rPr>
          <w:rFonts w:asciiTheme="majorHAnsi" w:hAnsiTheme="majorHAnsi" w:cstheme="majorHAnsi"/>
        </w:rPr>
        <w:t xml:space="preserve"> </w:t>
      </w:r>
    </w:p>
    <w:p w14:paraId="3E81121A" w14:textId="77777777" w:rsidR="005A4AEB" w:rsidRDefault="005A4AEB" w:rsidP="001E0EFA">
      <w:pPr>
        <w:spacing w:before="0" w:after="0"/>
        <w:rPr>
          <w:rFonts w:asciiTheme="majorHAnsi" w:hAnsiTheme="majorHAnsi" w:cstheme="majorHAnsi"/>
        </w:rPr>
      </w:pPr>
    </w:p>
    <w:p w14:paraId="47B38BF4" w14:textId="748FD4C2" w:rsidR="0000754E" w:rsidRDefault="00F854DB" w:rsidP="00A35C28">
      <w:pPr>
        <w:tabs>
          <w:tab w:val="left" w:pos="345"/>
        </w:tabs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role as a UI|UX designer and Web Developer, I</w:t>
      </w:r>
      <w:r w:rsidR="0000754E">
        <w:rPr>
          <w:rFonts w:asciiTheme="majorHAnsi" w:hAnsiTheme="majorHAnsi" w:cstheme="majorHAnsi"/>
        </w:rPr>
        <w:t xml:space="preserve"> build hand-coded, responsive websites from scratch</w:t>
      </w:r>
      <w:r w:rsidR="00A35C28">
        <w:rPr>
          <w:rFonts w:asciiTheme="majorHAnsi" w:hAnsiTheme="majorHAnsi" w:cstheme="majorHAnsi"/>
        </w:rPr>
        <w:t xml:space="preserve">, </w:t>
      </w:r>
      <w:r w:rsidR="00A35C28" w:rsidRPr="00A9043E">
        <w:rPr>
          <w:rFonts w:asciiTheme="majorHAnsi" w:hAnsiTheme="majorHAnsi" w:cstheme="majorHAnsi"/>
        </w:rPr>
        <w:t xml:space="preserve">focusing on </w:t>
      </w:r>
      <w:r w:rsidR="00A35C28">
        <w:rPr>
          <w:rFonts w:asciiTheme="majorHAnsi" w:hAnsiTheme="majorHAnsi" w:cstheme="majorHAnsi"/>
        </w:rPr>
        <w:t xml:space="preserve">    </w:t>
      </w:r>
      <w:r w:rsidR="00A35C28" w:rsidRPr="00A9043E">
        <w:rPr>
          <w:rFonts w:asciiTheme="majorHAnsi" w:hAnsiTheme="majorHAnsi" w:cstheme="majorHAnsi"/>
        </w:rPr>
        <w:t>compatibility</w:t>
      </w:r>
      <w:r w:rsidR="00A35C28">
        <w:rPr>
          <w:rFonts w:asciiTheme="majorHAnsi" w:hAnsiTheme="majorHAnsi" w:cstheme="majorHAnsi"/>
        </w:rPr>
        <w:t xml:space="preserve"> </w:t>
      </w:r>
      <w:r w:rsidR="00A35C28" w:rsidRPr="00A9043E">
        <w:rPr>
          <w:rFonts w:asciiTheme="majorHAnsi" w:hAnsiTheme="majorHAnsi" w:cstheme="majorHAnsi"/>
        </w:rPr>
        <w:t>and user experience.</w:t>
      </w:r>
    </w:p>
    <w:p w14:paraId="5F912EED" w14:textId="77777777" w:rsidR="0000754E" w:rsidRDefault="0000754E" w:rsidP="001E0EFA">
      <w:pPr>
        <w:spacing w:before="0" w:after="0"/>
        <w:rPr>
          <w:rFonts w:asciiTheme="majorHAnsi" w:hAnsiTheme="majorHAnsi" w:cstheme="majorHAnsi"/>
        </w:rPr>
      </w:pPr>
    </w:p>
    <w:p w14:paraId="2A1543A4" w14:textId="465ABD51" w:rsidR="00F854DB" w:rsidRDefault="0000754E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Throughout my career, I have </w:t>
      </w:r>
      <w:r w:rsidR="00132F67">
        <w:rPr>
          <w:rFonts w:asciiTheme="majorHAnsi" w:hAnsiTheme="majorHAnsi" w:cstheme="majorHAnsi"/>
        </w:rPr>
        <w:t xml:space="preserve">acquired the following </w:t>
      </w:r>
      <w:r w:rsidR="005A4AEB">
        <w:rPr>
          <w:rFonts w:asciiTheme="majorHAnsi" w:hAnsiTheme="majorHAnsi" w:cstheme="majorHAnsi"/>
        </w:rPr>
        <w:t xml:space="preserve">professional </w:t>
      </w:r>
      <w:r w:rsidR="005A4AEB">
        <w:rPr>
          <w:rFonts w:asciiTheme="majorHAnsi" w:hAnsiTheme="majorHAnsi" w:cstheme="majorHAnsi"/>
        </w:rPr>
        <w:t xml:space="preserve">and interpersonal </w:t>
      </w:r>
      <w:r w:rsidR="00132F67">
        <w:rPr>
          <w:rFonts w:asciiTheme="majorHAnsi" w:hAnsiTheme="majorHAnsi" w:cstheme="majorHAnsi"/>
        </w:rPr>
        <w:t>skills:</w:t>
      </w:r>
    </w:p>
    <w:p w14:paraId="2321CDED" w14:textId="62E5D1B1" w:rsidR="00132F67" w:rsidRDefault="00132F67" w:rsidP="001E0EFA">
      <w:pPr>
        <w:spacing w:before="0" w:after="0"/>
        <w:rPr>
          <w:rFonts w:asciiTheme="majorHAnsi" w:hAnsiTheme="majorHAnsi" w:cstheme="majorHAnsi"/>
        </w:rPr>
      </w:pPr>
    </w:p>
    <w:p w14:paraId="4ABE2A91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Collaborative</w:t>
      </w:r>
    </w:p>
    <w:p w14:paraId="7C73C7D3" w14:textId="77777777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602D4">
        <w:rPr>
          <w:rFonts w:asciiTheme="majorHAnsi" w:hAnsiTheme="majorHAnsi" w:cstheme="majorHAnsi"/>
        </w:rPr>
        <w:t>Excellent problem-solving skills, initiative, and intellectual curiosity</w:t>
      </w:r>
    </w:p>
    <w:p w14:paraId="00C5F0FA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focused</w:t>
      </w:r>
    </w:p>
    <w:p w14:paraId="44BA5C18" w14:textId="77777777" w:rsidR="00CB4525" w:rsidRDefault="00CB4525" w:rsidP="007D06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D06C3">
        <w:rPr>
          <w:rFonts w:asciiTheme="majorHAnsi" w:hAnsiTheme="majorHAnsi" w:cstheme="majorHAnsi"/>
        </w:rPr>
        <w:t>Maintain a fast-paced work environment through prioritization of tasks</w:t>
      </w:r>
    </w:p>
    <w:p w14:paraId="3C6BE42E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Motivated</w:t>
      </w:r>
    </w:p>
    <w:p w14:paraId="121D8764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Self-starter</w:t>
      </w:r>
    </w:p>
    <w:p w14:paraId="11DFB02B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Strong attention to detail </w:t>
      </w:r>
    </w:p>
    <w:p w14:paraId="4D7614DF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 communicator</w:t>
      </w:r>
    </w:p>
    <w:p w14:paraId="460B9224" w14:textId="79B5E0C3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D3324">
        <w:rPr>
          <w:rFonts w:asciiTheme="majorHAnsi" w:hAnsiTheme="majorHAnsi" w:cstheme="majorHAnsi"/>
        </w:rPr>
        <w:t xml:space="preserve">Video editing skills </w:t>
      </w:r>
      <w:r w:rsidR="00EB07C3">
        <w:rPr>
          <w:rFonts w:asciiTheme="majorHAnsi" w:hAnsiTheme="majorHAnsi" w:cstheme="majorHAnsi"/>
        </w:rPr>
        <w:t>for use</w:t>
      </w:r>
      <w:r w:rsidRPr="004D3324">
        <w:rPr>
          <w:rFonts w:asciiTheme="majorHAnsi" w:hAnsiTheme="majorHAnsi" w:cstheme="majorHAnsi"/>
        </w:rPr>
        <w:t xml:space="preserve"> on websites, social media, various public uses (LCD displays, etc.)</w:t>
      </w:r>
    </w:p>
    <w:p w14:paraId="0486956D" w14:textId="77777777" w:rsidR="001E5EDA" w:rsidRPr="00CB5BB9" w:rsidRDefault="001E5EDA" w:rsidP="001E5EDA">
      <w:pPr>
        <w:pStyle w:val="ListParagraph"/>
        <w:rPr>
          <w:rFonts w:asciiTheme="majorHAnsi" w:hAnsiTheme="majorHAnsi" w:cstheme="majorHAnsi"/>
        </w:rPr>
      </w:pPr>
    </w:p>
    <w:p w14:paraId="32BE2B1A" w14:textId="1C73A450" w:rsidR="00C756D2" w:rsidRDefault="00EB6AFE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six years of experience </w:t>
      </w:r>
      <w:r w:rsidR="005D7E96">
        <w:rPr>
          <w:rFonts w:asciiTheme="majorHAnsi" w:hAnsiTheme="majorHAnsi" w:cstheme="majorHAnsi"/>
        </w:rPr>
        <w:t xml:space="preserve">supporting </w:t>
      </w:r>
      <w:r w:rsidR="005D7E96" w:rsidRPr="005D7E96">
        <w:rPr>
          <w:rFonts w:asciiTheme="majorHAnsi" w:hAnsiTheme="majorHAnsi" w:cstheme="majorHAnsi"/>
        </w:rPr>
        <w:t>digital integration strategies and brand conceptualization</w:t>
      </w:r>
      <w:r w:rsidR="00275FE4">
        <w:rPr>
          <w:rFonts w:asciiTheme="majorHAnsi" w:hAnsiTheme="majorHAnsi" w:cstheme="majorHAnsi"/>
        </w:rPr>
        <w:t xml:space="preserve"> as well as applying design </w:t>
      </w:r>
      <w:r w:rsidR="00C61AA6">
        <w:rPr>
          <w:rFonts w:asciiTheme="majorHAnsi" w:hAnsiTheme="majorHAnsi" w:cstheme="majorHAnsi"/>
        </w:rPr>
        <w:t xml:space="preserve">and </w:t>
      </w:r>
      <w:r w:rsidR="00C61AA6">
        <w:rPr>
          <w:rFonts w:asciiTheme="majorHAnsi" w:hAnsiTheme="majorHAnsi" w:cstheme="majorHAnsi"/>
        </w:rPr>
        <w:t xml:space="preserve">website coding </w:t>
      </w:r>
      <w:r w:rsidR="00275FE4">
        <w:rPr>
          <w:rFonts w:asciiTheme="majorHAnsi" w:hAnsiTheme="majorHAnsi" w:cstheme="majorHAnsi"/>
        </w:rPr>
        <w:t xml:space="preserve">best practices to </w:t>
      </w:r>
      <w:r w:rsidR="002811FD">
        <w:rPr>
          <w:rFonts w:asciiTheme="majorHAnsi" w:hAnsiTheme="majorHAnsi" w:cstheme="majorHAnsi"/>
        </w:rPr>
        <w:t>every project I pursue.</w:t>
      </w:r>
      <w:r w:rsidR="00F66545">
        <w:rPr>
          <w:rFonts w:asciiTheme="majorHAnsi" w:hAnsiTheme="majorHAnsi" w:cstheme="majorHAnsi"/>
        </w:rPr>
        <w:t xml:space="preserve"> </w:t>
      </w:r>
      <w:r w:rsidR="00F66545" w:rsidRPr="00F66545">
        <w:rPr>
          <w:rFonts w:asciiTheme="majorHAnsi" w:hAnsiTheme="majorHAnsi" w:cstheme="majorHAnsi"/>
        </w:rPr>
        <w:t>I look forward to learning more about this opportunity and I appreciate your consideration.</w:t>
      </w:r>
      <w:r w:rsidR="001D6D8A">
        <w:rPr>
          <w:rFonts w:asciiTheme="majorHAnsi" w:hAnsiTheme="majorHAnsi" w:cstheme="majorHAnsi"/>
        </w:rPr>
        <w:t xml:space="preserve"> </w:t>
      </w:r>
      <w:r w:rsidR="00C756D2">
        <w:rPr>
          <w:rFonts w:asciiTheme="majorHAnsi" w:hAnsiTheme="majorHAnsi" w:cstheme="majorHAnsi"/>
        </w:rPr>
        <w:t xml:space="preserve">Additionally, I am currently located in Houston, Texas. However, I am able to relocate for this opportunity. </w:t>
      </w:r>
    </w:p>
    <w:p w14:paraId="1C17F6D0" w14:textId="5E644820" w:rsidR="00F66545" w:rsidRDefault="00F66545" w:rsidP="00EB6AFE">
      <w:pPr>
        <w:spacing w:before="0" w:after="0"/>
        <w:rPr>
          <w:rFonts w:asciiTheme="majorHAnsi" w:hAnsiTheme="majorHAnsi" w:cstheme="majorHAnsi"/>
        </w:rPr>
      </w:pPr>
    </w:p>
    <w:p w14:paraId="482FE72A" w14:textId="2BE6E954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Best,</w:t>
      </w:r>
    </w:p>
    <w:p w14:paraId="1A54A9BB" w14:textId="77777777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bookmarkStart w:id="0" w:name="_GoBack"/>
      <w:bookmarkEnd w:id="0"/>
    </w:p>
    <w:p w14:paraId="27911EAF" w14:textId="3A1F2521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Adebayo Adewole</w:t>
      </w:r>
    </w:p>
    <w:p w14:paraId="57E0351C" w14:textId="4F625002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09A43898" w14:textId="7C1BC6DA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50A89CC5" w14:textId="6F9309E7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2A6AC31C" w14:textId="33945180" w:rsidR="001E5EDA" w:rsidRPr="00A9043E" w:rsidRDefault="00880091" w:rsidP="001E5EDA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F54BAF" wp14:editId="22D6B4BA">
                <wp:simplePos x="0" y="0"/>
                <wp:positionH relativeFrom="column">
                  <wp:posOffset>0</wp:posOffset>
                </wp:positionH>
                <wp:positionV relativeFrom="paragraph">
                  <wp:posOffset>488076</wp:posOffset>
                </wp:positionV>
                <wp:extent cx="6391275" cy="2857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42A05" w14:textId="34F7455D" w:rsidR="00880091" w:rsidRPr="0036737C" w:rsidRDefault="00880091" w:rsidP="0088009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-1661063608"/>
                                <w:placeholder>
                                  <w:docPart w:val="E1E1430FB81D4E76883680E2EBDC6451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4BAF" id="_x0000_s1028" type="#_x0000_t202" style="position:absolute;left:0;text-align:left;margin-left:0;margin-top:38.45pt;width:503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" stroked="f">
                <v:textbox>
                  <w:txbxContent>
                    <w:p w14:paraId="69642A05" w14:textId="34F7455D" w:rsidR="00880091" w:rsidRPr="0036737C" w:rsidRDefault="00880091" w:rsidP="00880091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-1661063608"/>
                          <w:placeholder>
                            <w:docPart w:val="E1E1430FB81D4E76883680E2EBDC6451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1084259501"/>
          <w:placeholder>
            <w:docPart w:val="B624F11694194A6983AF9B62628B664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1E5EDA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p w14:paraId="5CCBCF27" w14:textId="1390C2F8" w:rsidR="001E5EDA" w:rsidRPr="00271E81" w:rsidRDefault="001E5EDA" w:rsidP="001E5ED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7FDC6433" w14:textId="65CB505E" w:rsidR="001E5EDA" w:rsidRPr="00271E81" w:rsidRDefault="001E5EDA" w:rsidP="00880091">
      <w:pPr>
        <w:spacing w:before="0" w:after="0"/>
        <w:ind w:left="792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>November 4, 2020</w:t>
      </w:r>
    </w:p>
    <w:p w14:paraId="44FCFCED" w14:textId="681C046E" w:rsidR="001E5EDA" w:rsidRPr="00271E81" w:rsidRDefault="001E5EDA" w:rsidP="001E5EDA">
      <w:pPr>
        <w:spacing w:before="0" w:after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City Beauty</w:t>
      </w:r>
      <w:r w:rsidRPr="00271E81">
        <w:rPr>
          <w:rFonts w:asciiTheme="majorHAnsi" w:hAnsiTheme="majorHAnsi" w:cstheme="majorHAnsi"/>
          <w:sz w:val="21"/>
          <w:szCs w:val="21"/>
        </w:rPr>
        <w:t xml:space="preserve"> | </w:t>
      </w:r>
      <w:r w:rsidR="00D05C10">
        <w:rPr>
          <w:rFonts w:asciiTheme="majorHAnsi" w:hAnsiTheme="majorHAnsi" w:cstheme="majorHAnsi"/>
          <w:sz w:val="21"/>
          <w:szCs w:val="21"/>
        </w:rPr>
        <w:t>Woodland Hills</w:t>
      </w:r>
      <w:r>
        <w:rPr>
          <w:rFonts w:asciiTheme="majorHAnsi" w:hAnsiTheme="majorHAnsi" w:cstheme="majorHAnsi"/>
          <w:sz w:val="21"/>
          <w:szCs w:val="21"/>
        </w:rPr>
        <w:t xml:space="preserve">, CA | </w:t>
      </w:r>
      <w:r w:rsidRPr="00271E81">
        <w:rPr>
          <w:rFonts w:asciiTheme="majorHAnsi" w:hAnsiTheme="majorHAnsi" w:cstheme="majorHAnsi"/>
          <w:sz w:val="21"/>
          <w:szCs w:val="21"/>
        </w:rPr>
        <w:t>J</w:t>
      </w:r>
      <w:r w:rsidR="00D05C10">
        <w:rPr>
          <w:rFonts w:asciiTheme="majorHAnsi" w:hAnsiTheme="majorHAnsi" w:cstheme="majorHAnsi"/>
          <w:sz w:val="21"/>
          <w:szCs w:val="21"/>
        </w:rPr>
        <w:t>unior</w:t>
      </w:r>
      <w:r w:rsidRPr="00271E81">
        <w:rPr>
          <w:rFonts w:asciiTheme="majorHAnsi" w:hAnsiTheme="majorHAnsi" w:cstheme="majorHAnsi"/>
          <w:sz w:val="21"/>
          <w:szCs w:val="21"/>
        </w:rPr>
        <w:t xml:space="preserve"> Front</w:t>
      </w:r>
      <w:r w:rsidR="00D05C10">
        <w:rPr>
          <w:rFonts w:asciiTheme="majorHAnsi" w:hAnsiTheme="majorHAnsi" w:cstheme="majorHAnsi"/>
          <w:sz w:val="21"/>
          <w:szCs w:val="21"/>
        </w:rPr>
        <w:t>-</w:t>
      </w:r>
      <w:r w:rsidRPr="00271E81">
        <w:rPr>
          <w:rFonts w:asciiTheme="majorHAnsi" w:hAnsiTheme="majorHAnsi" w:cstheme="majorHAnsi"/>
          <w:sz w:val="21"/>
          <w:szCs w:val="21"/>
        </w:rPr>
        <w:t>End Developer</w:t>
      </w:r>
    </w:p>
    <w:p w14:paraId="1E04F073" w14:textId="77777777" w:rsidR="001E5EDA" w:rsidRDefault="001E5EDA" w:rsidP="001E5ED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3E892480" w14:textId="6C145DE3" w:rsidR="001E5EDA" w:rsidRPr="00271E81" w:rsidRDefault="001E5EDA" w:rsidP="001E5EDA">
      <w:pPr>
        <w:spacing w:before="0" w:after="0"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Dear </w:t>
      </w:r>
      <w:r w:rsidR="00D05C10">
        <w:rPr>
          <w:rFonts w:asciiTheme="majorHAnsi" w:hAnsiTheme="majorHAnsi" w:cstheme="majorHAnsi"/>
          <w:sz w:val="21"/>
          <w:szCs w:val="21"/>
        </w:rPr>
        <w:t>City Beauty</w:t>
      </w:r>
      <w:r w:rsidRPr="00271E81">
        <w:rPr>
          <w:rFonts w:asciiTheme="majorHAnsi" w:hAnsiTheme="majorHAnsi" w:cstheme="majorHAnsi"/>
          <w:sz w:val="21"/>
          <w:szCs w:val="21"/>
        </w:rPr>
        <w:t>:</w:t>
      </w:r>
    </w:p>
    <w:p w14:paraId="2E4A093C" w14:textId="77777777" w:rsidR="001E5EDA" w:rsidRPr="00271E81" w:rsidRDefault="001E5EDA" w:rsidP="001E5ED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69510841" w14:textId="281E8619" w:rsidR="001E5EDA" w:rsidRPr="00271E81" w:rsidRDefault="001E5EDA" w:rsidP="001E5EDA">
      <w:pPr>
        <w:spacing w:before="0" w:after="0" w:line="240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I am </w:t>
      </w:r>
      <w:r>
        <w:rPr>
          <w:rFonts w:asciiTheme="majorHAnsi" w:hAnsiTheme="majorHAnsi" w:cstheme="majorHAnsi"/>
          <w:sz w:val="21"/>
          <w:szCs w:val="21"/>
        </w:rPr>
        <w:t>writing to express interest in the J</w:t>
      </w:r>
      <w:r w:rsidR="00D05C10">
        <w:rPr>
          <w:rFonts w:asciiTheme="majorHAnsi" w:hAnsiTheme="majorHAnsi" w:cstheme="majorHAnsi"/>
          <w:sz w:val="21"/>
          <w:szCs w:val="21"/>
        </w:rPr>
        <w:t>unior</w:t>
      </w:r>
      <w:r>
        <w:rPr>
          <w:rFonts w:asciiTheme="majorHAnsi" w:hAnsiTheme="majorHAnsi" w:cstheme="majorHAnsi"/>
          <w:sz w:val="21"/>
          <w:szCs w:val="21"/>
        </w:rPr>
        <w:t xml:space="preserve"> Front</w:t>
      </w:r>
      <w:r w:rsidR="00B56039">
        <w:rPr>
          <w:rFonts w:asciiTheme="majorHAnsi" w:hAnsiTheme="majorHAnsi" w:cstheme="majorHAnsi"/>
          <w:sz w:val="21"/>
          <w:szCs w:val="21"/>
        </w:rPr>
        <w:t>-</w:t>
      </w:r>
      <w:r>
        <w:rPr>
          <w:rFonts w:asciiTheme="majorHAnsi" w:hAnsiTheme="majorHAnsi" w:cstheme="majorHAnsi"/>
          <w:sz w:val="21"/>
          <w:szCs w:val="21"/>
        </w:rPr>
        <w:t xml:space="preserve">End Developer opportunity. My motivation for growing and learning new skills </w:t>
      </w:r>
      <w:r w:rsidRPr="00DD0967">
        <w:rPr>
          <w:rFonts w:asciiTheme="majorHAnsi" w:hAnsiTheme="majorHAnsi" w:cstheme="majorHAnsi"/>
          <w:sz w:val="21"/>
          <w:szCs w:val="21"/>
        </w:rPr>
        <w:t>as well as applying the experience I have acquired</w:t>
      </w:r>
      <w:r>
        <w:rPr>
          <w:rFonts w:asciiTheme="majorHAnsi" w:hAnsiTheme="majorHAnsi" w:cstheme="majorHAnsi"/>
          <w:sz w:val="21"/>
          <w:szCs w:val="21"/>
        </w:rPr>
        <w:t xml:space="preserve"> will support a </w:t>
      </w:r>
      <w:r w:rsidRPr="00CB0F16">
        <w:rPr>
          <w:rFonts w:asciiTheme="majorHAnsi" w:hAnsiTheme="majorHAnsi" w:cstheme="majorHAnsi"/>
          <w:sz w:val="21"/>
          <w:szCs w:val="21"/>
        </w:rPr>
        <w:t xml:space="preserve">large </w:t>
      </w:r>
      <w:r>
        <w:rPr>
          <w:rFonts w:asciiTheme="majorHAnsi" w:hAnsiTheme="majorHAnsi" w:cstheme="majorHAnsi"/>
          <w:sz w:val="21"/>
          <w:szCs w:val="21"/>
        </w:rPr>
        <w:t>workload</w:t>
      </w:r>
      <w:r w:rsidRPr="00CB0F16">
        <w:rPr>
          <w:rFonts w:asciiTheme="majorHAnsi" w:hAnsiTheme="majorHAnsi" w:cstheme="majorHAnsi"/>
          <w:sz w:val="21"/>
          <w:szCs w:val="21"/>
        </w:rPr>
        <w:t xml:space="preserve"> of maintenance-related tasks for a substantial portfolio of website clients. </w:t>
      </w:r>
    </w:p>
    <w:p w14:paraId="64B68E10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4A74DD98" w14:textId="3C8FFDBB" w:rsidR="001E5EDA" w:rsidRDefault="001E5EDA" w:rsidP="001E5ED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my role as a Web Advisor Coach and Administrator, I </w:t>
      </w:r>
      <w:r w:rsidR="00934C21">
        <w:rPr>
          <w:rFonts w:asciiTheme="majorHAnsi" w:hAnsiTheme="majorHAnsi" w:cstheme="majorHAnsi"/>
        </w:rPr>
        <w:t>c</w:t>
      </w:r>
      <w:r w:rsidR="00934C21" w:rsidRPr="00934C21">
        <w:rPr>
          <w:rFonts w:asciiTheme="majorHAnsi" w:hAnsiTheme="majorHAnsi" w:cstheme="majorHAnsi"/>
        </w:rPr>
        <w:t>ollaborate with design and development leads to create full websites and applications.</w:t>
      </w:r>
      <w:r w:rsidR="002E44B9">
        <w:rPr>
          <w:rFonts w:asciiTheme="majorHAnsi" w:hAnsiTheme="majorHAnsi" w:cstheme="majorHAnsi"/>
        </w:rPr>
        <w:t xml:space="preserve"> I m</w:t>
      </w:r>
      <w:r w:rsidR="002E44B9" w:rsidRPr="002E44B9">
        <w:rPr>
          <w:rFonts w:asciiTheme="majorHAnsi" w:hAnsiTheme="majorHAnsi" w:cstheme="majorHAnsi"/>
        </w:rPr>
        <w:t>onitor and maintain existing web content across existing web properties</w:t>
      </w:r>
      <w:r w:rsidR="002E44B9">
        <w:rPr>
          <w:rFonts w:asciiTheme="majorHAnsi" w:hAnsiTheme="majorHAnsi" w:cstheme="majorHAnsi"/>
        </w:rPr>
        <w:t xml:space="preserve">, </w:t>
      </w:r>
      <w:r w:rsidR="009C0E1C">
        <w:rPr>
          <w:rFonts w:asciiTheme="majorHAnsi" w:hAnsiTheme="majorHAnsi" w:cstheme="majorHAnsi"/>
        </w:rPr>
        <w:t>t</w:t>
      </w:r>
      <w:r w:rsidR="002E44B9" w:rsidRPr="002E44B9">
        <w:rPr>
          <w:rFonts w:asciiTheme="majorHAnsi" w:hAnsiTheme="majorHAnsi" w:cstheme="majorHAnsi"/>
        </w:rPr>
        <w:t>roubleshoot code problems</w:t>
      </w:r>
      <w:r w:rsidR="00F778B8">
        <w:rPr>
          <w:rFonts w:asciiTheme="majorHAnsi" w:hAnsiTheme="majorHAnsi" w:cstheme="majorHAnsi"/>
        </w:rPr>
        <w:t>,</w:t>
      </w:r>
      <w:r w:rsidR="002E44B9" w:rsidRPr="002E44B9">
        <w:rPr>
          <w:rFonts w:asciiTheme="majorHAnsi" w:hAnsiTheme="majorHAnsi" w:cstheme="majorHAnsi"/>
        </w:rPr>
        <w:t xml:space="preserve"> conduct QA for all development projects</w:t>
      </w:r>
      <w:r w:rsidR="009C0E1C">
        <w:rPr>
          <w:rFonts w:asciiTheme="majorHAnsi" w:hAnsiTheme="majorHAnsi" w:cstheme="majorHAnsi"/>
        </w:rPr>
        <w:t>,</w:t>
      </w:r>
      <w:r w:rsidR="00F778B8">
        <w:rPr>
          <w:rFonts w:asciiTheme="majorHAnsi" w:hAnsiTheme="majorHAnsi" w:cstheme="majorHAnsi"/>
        </w:rPr>
        <w:t xml:space="preserve"> and</w:t>
      </w:r>
      <w:r w:rsidR="009C0E1C">
        <w:rPr>
          <w:rFonts w:asciiTheme="majorHAnsi" w:hAnsiTheme="majorHAnsi" w:cstheme="majorHAnsi"/>
        </w:rPr>
        <w:t xml:space="preserve"> u</w:t>
      </w:r>
      <w:r w:rsidR="009C0E1C" w:rsidRPr="009C0E1C">
        <w:rPr>
          <w:rFonts w:asciiTheme="majorHAnsi" w:hAnsiTheme="majorHAnsi" w:cstheme="majorHAnsi"/>
        </w:rPr>
        <w:t>nderstand cross-browser and cross-platform concepts and concerns</w:t>
      </w:r>
      <w:r w:rsidR="0093666D"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t xml:space="preserve">In this role, I have learned to </w:t>
      </w:r>
      <w:r w:rsidRPr="00854BD0">
        <w:rPr>
          <w:rFonts w:asciiTheme="majorHAnsi" w:hAnsiTheme="majorHAnsi" w:cstheme="majorHAnsi"/>
        </w:rPr>
        <w:t>edit responsive website code</w:t>
      </w:r>
      <w:r>
        <w:rPr>
          <w:rFonts w:asciiTheme="majorHAnsi" w:hAnsiTheme="majorHAnsi" w:cstheme="majorHAnsi"/>
        </w:rPr>
        <w:t xml:space="preserve">, interpret </w:t>
      </w:r>
      <w:r w:rsidRPr="00854BD0">
        <w:rPr>
          <w:rFonts w:asciiTheme="majorHAnsi" w:hAnsiTheme="majorHAnsi" w:cstheme="majorHAnsi"/>
        </w:rPr>
        <w:t>responsive email coding and cross-client compatibility</w:t>
      </w:r>
      <w:r>
        <w:rPr>
          <w:rFonts w:asciiTheme="majorHAnsi" w:hAnsiTheme="majorHAnsi" w:cstheme="majorHAnsi"/>
        </w:rPr>
        <w:t xml:space="preserve">, and crop and implement images for website maintenance. </w:t>
      </w:r>
    </w:p>
    <w:p w14:paraId="0065EBA3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610D7067" w14:textId="4297C2B7" w:rsidR="001E5EDA" w:rsidRDefault="001E5EDA" w:rsidP="001E5EDA">
      <w:pPr>
        <w:tabs>
          <w:tab w:val="left" w:pos="345"/>
        </w:tabs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my role as a UI|UX designer and Web Developer, I build hand-coded, responsive websites from scratch, </w:t>
      </w:r>
      <w:r w:rsidRPr="00A9043E">
        <w:rPr>
          <w:rFonts w:asciiTheme="majorHAnsi" w:hAnsiTheme="majorHAnsi" w:cstheme="majorHAnsi"/>
        </w:rPr>
        <w:t xml:space="preserve">focusing on </w:t>
      </w:r>
      <w:r>
        <w:rPr>
          <w:rFonts w:asciiTheme="majorHAnsi" w:hAnsiTheme="majorHAnsi" w:cstheme="majorHAnsi"/>
        </w:rPr>
        <w:t xml:space="preserve">    </w:t>
      </w:r>
      <w:r w:rsidRPr="00A9043E">
        <w:rPr>
          <w:rFonts w:asciiTheme="majorHAnsi" w:hAnsiTheme="majorHAnsi" w:cstheme="majorHAnsi"/>
        </w:rPr>
        <w:t>compatibility</w:t>
      </w:r>
      <w:r>
        <w:rPr>
          <w:rFonts w:asciiTheme="majorHAnsi" w:hAnsiTheme="majorHAnsi" w:cstheme="majorHAnsi"/>
        </w:rPr>
        <w:t xml:space="preserve"> </w:t>
      </w:r>
      <w:r w:rsidRPr="00A9043E">
        <w:rPr>
          <w:rFonts w:asciiTheme="majorHAnsi" w:hAnsiTheme="majorHAnsi" w:cstheme="majorHAnsi"/>
        </w:rPr>
        <w:t>and user experience.</w:t>
      </w:r>
    </w:p>
    <w:p w14:paraId="5B9E155B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5AA62889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Throughout my career, I have acquired the following professional and interpersonal skills:</w:t>
      </w:r>
    </w:p>
    <w:p w14:paraId="336DFFDD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53436BE9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Collaborative</w:t>
      </w:r>
    </w:p>
    <w:p w14:paraId="5C8FAE6C" w14:textId="77777777" w:rsidR="00662BDF" w:rsidRDefault="00662BDF" w:rsidP="001E5E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602D4">
        <w:rPr>
          <w:rFonts w:asciiTheme="majorHAnsi" w:hAnsiTheme="majorHAnsi" w:cstheme="majorHAnsi"/>
        </w:rPr>
        <w:t>Excellent problem-solving skills, initiative, and intellectual curiosity</w:t>
      </w:r>
    </w:p>
    <w:p w14:paraId="0F234AD7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focused</w:t>
      </w:r>
    </w:p>
    <w:p w14:paraId="57FAD945" w14:textId="77777777" w:rsidR="00662BDF" w:rsidRDefault="00662BDF" w:rsidP="001E5E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D06C3">
        <w:rPr>
          <w:rFonts w:asciiTheme="majorHAnsi" w:hAnsiTheme="majorHAnsi" w:cstheme="majorHAnsi"/>
        </w:rPr>
        <w:t>Maintain a fast-paced work environment through prioritization of tasks</w:t>
      </w:r>
    </w:p>
    <w:p w14:paraId="4D6E0AA0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Motivated</w:t>
      </w:r>
    </w:p>
    <w:p w14:paraId="119A7ECF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Self-starter</w:t>
      </w:r>
    </w:p>
    <w:p w14:paraId="6EFF8724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Strong attention to detail </w:t>
      </w:r>
    </w:p>
    <w:p w14:paraId="5BF055E8" w14:textId="77777777" w:rsidR="00662BDF" w:rsidRDefault="00662BDF" w:rsidP="001E5EDA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 communicator</w:t>
      </w:r>
    </w:p>
    <w:p w14:paraId="2E1C796D" w14:textId="1B60F3E9" w:rsidR="00662BDF" w:rsidRPr="001D6D8A" w:rsidRDefault="00662BDF" w:rsidP="001D6D8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D3324">
        <w:rPr>
          <w:rFonts w:asciiTheme="majorHAnsi" w:hAnsiTheme="majorHAnsi" w:cstheme="majorHAnsi"/>
        </w:rPr>
        <w:t xml:space="preserve">Video editing skills </w:t>
      </w:r>
      <w:r>
        <w:rPr>
          <w:rFonts w:asciiTheme="majorHAnsi" w:hAnsiTheme="majorHAnsi" w:cstheme="majorHAnsi"/>
        </w:rPr>
        <w:t>for use</w:t>
      </w:r>
      <w:r w:rsidRPr="004D3324">
        <w:rPr>
          <w:rFonts w:asciiTheme="majorHAnsi" w:hAnsiTheme="majorHAnsi" w:cstheme="majorHAnsi"/>
        </w:rPr>
        <w:t xml:space="preserve"> on websites, social media, various public uses (LCD displays, etc.)</w:t>
      </w:r>
    </w:p>
    <w:p w14:paraId="28B737F0" w14:textId="77777777" w:rsidR="001D6D8A" w:rsidRDefault="001D6D8A" w:rsidP="001E5EDA">
      <w:pPr>
        <w:spacing w:before="0" w:after="0"/>
        <w:rPr>
          <w:rFonts w:asciiTheme="majorHAnsi" w:hAnsiTheme="majorHAnsi" w:cstheme="majorHAnsi"/>
        </w:rPr>
      </w:pPr>
    </w:p>
    <w:p w14:paraId="1B1F4359" w14:textId="422F3955" w:rsidR="001E5EDA" w:rsidRDefault="001E5EDA" w:rsidP="001E5ED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have six years of experience supporting </w:t>
      </w:r>
      <w:r w:rsidRPr="005D7E96">
        <w:rPr>
          <w:rFonts w:asciiTheme="majorHAnsi" w:hAnsiTheme="majorHAnsi" w:cstheme="majorHAnsi"/>
        </w:rPr>
        <w:t>digital integration strategies and brand conceptualization</w:t>
      </w:r>
      <w:r>
        <w:rPr>
          <w:rFonts w:asciiTheme="majorHAnsi" w:hAnsiTheme="majorHAnsi" w:cstheme="majorHAnsi"/>
        </w:rPr>
        <w:t xml:space="preserve"> as well as applying design and website coding best practices to every project I pursue. </w:t>
      </w:r>
      <w:r w:rsidRPr="00F66545">
        <w:rPr>
          <w:rFonts w:asciiTheme="majorHAnsi" w:hAnsiTheme="majorHAnsi" w:cstheme="majorHAnsi"/>
        </w:rPr>
        <w:t>I look forward to learning more about this opportunity and I appreciate your consideration.</w:t>
      </w:r>
      <w:r w:rsidR="001D6D8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Additionally, I am currently located in Houston, Texas. However, I am able to relocate for this opportunity. </w:t>
      </w:r>
    </w:p>
    <w:p w14:paraId="19677737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2C270FB6" w14:textId="3CE113BF" w:rsidR="001E5EDA" w:rsidRDefault="001E5EDA" w:rsidP="001E5ED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Best,</w:t>
      </w:r>
    </w:p>
    <w:p w14:paraId="71928444" w14:textId="77777777" w:rsidR="001E5EDA" w:rsidRDefault="001E5EDA" w:rsidP="001E5EDA">
      <w:pPr>
        <w:spacing w:before="0" w:after="0"/>
        <w:rPr>
          <w:rFonts w:asciiTheme="majorHAnsi" w:hAnsiTheme="majorHAnsi" w:cstheme="majorHAnsi"/>
        </w:rPr>
      </w:pPr>
    </w:p>
    <w:p w14:paraId="76EFE909" w14:textId="29FB1287" w:rsidR="001E5EDA" w:rsidRPr="00EB6AFE" w:rsidRDefault="001E5EDA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Adebayo Adewole</w:t>
      </w:r>
    </w:p>
    <w:sectPr w:rsidR="001E5EDA" w:rsidRPr="00EB6AFE">
      <w:footerReference w:type="default" r:id="rId14"/>
      <w:headerReference w:type="first" r:id="rId15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7018" w14:textId="77777777" w:rsidR="00CD26AC" w:rsidRDefault="00CD26AC">
      <w:pPr>
        <w:spacing w:before="0" w:after="0" w:line="240" w:lineRule="auto"/>
      </w:pPr>
      <w:r>
        <w:separator/>
      </w:r>
    </w:p>
  </w:endnote>
  <w:endnote w:type="continuationSeparator" w:id="0">
    <w:p w14:paraId="6ADC7896" w14:textId="77777777" w:rsidR="00CD26AC" w:rsidRDefault="00CD26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6B4C3" w14:textId="77777777" w:rsidR="00CD26AC" w:rsidRDefault="00CD26AC">
      <w:pPr>
        <w:spacing w:before="0" w:after="0" w:line="240" w:lineRule="auto"/>
      </w:pPr>
      <w:r>
        <w:separator/>
      </w:r>
    </w:p>
  </w:footnote>
  <w:footnote w:type="continuationSeparator" w:id="0">
    <w:p w14:paraId="0517224C" w14:textId="77777777" w:rsidR="00CD26AC" w:rsidRDefault="00CD26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C1C28"/>
    <w:rsid w:val="000D290C"/>
    <w:rsid w:val="000F5685"/>
    <w:rsid w:val="00132F67"/>
    <w:rsid w:val="00140AFD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A2192"/>
    <w:rsid w:val="002A266C"/>
    <w:rsid w:val="002E44B9"/>
    <w:rsid w:val="002F22BE"/>
    <w:rsid w:val="00323036"/>
    <w:rsid w:val="003302A2"/>
    <w:rsid w:val="0036737C"/>
    <w:rsid w:val="0038468B"/>
    <w:rsid w:val="003B481C"/>
    <w:rsid w:val="00401E7E"/>
    <w:rsid w:val="004C6CEB"/>
    <w:rsid w:val="004D3324"/>
    <w:rsid w:val="00523B9B"/>
    <w:rsid w:val="00542489"/>
    <w:rsid w:val="005A4AEB"/>
    <w:rsid w:val="005D0C7D"/>
    <w:rsid w:val="005D7D40"/>
    <w:rsid w:val="005D7E96"/>
    <w:rsid w:val="005E72FC"/>
    <w:rsid w:val="005F1863"/>
    <w:rsid w:val="005F2F11"/>
    <w:rsid w:val="00662BDF"/>
    <w:rsid w:val="006815B6"/>
    <w:rsid w:val="00707D53"/>
    <w:rsid w:val="00775A10"/>
    <w:rsid w:val="0078498A"/>
    <w:rsid w:val="007A7E5F"/>
    <w:rsid w:val="007C0D3B"/>
    <w:rsid w:val="007D06C3"/>
    <w:rsid w:val="008405FB"/>
    <w:rsid w:val="008548AA"/>
    <w:rsid w:val="00854BD0"/>
    <w:rsid w:val="00880091"/>
    <w:rsid w:val="00905F56"/>
    <w:rsid w:val="00907D19"/>
    <w:rsid w:val="00934C21"/>
    <w:rsid w:val="0093666D"/>
    <w:rsid w:val="00945EFD"/>
    <w:rsid w:val="00970B98"/>
    <w:rsid w:val="009975DB"/>
    <w:rsid w:val="009C0E1C"/>
    <w:rsid w:val="009C51FC"/>
    <w:rsid w:val="009C6473"/>
    <w:rsid w:val="009D3B23"/>
    <w:rsid w:val="00A029EC"/>
    <w:rsid w:val="00A02BE3"/>
    <w:rsid w:val="00A35C28"/>
    <w:rsid w:val="00A430A7"/>
    <w:rsid w:val="00A76900"/>
    <w:rsid w:val="00A9043E"/>
    <w:rsid w:val="00AB7D65"/>
    <w:rsid w:val="00AC1F66"/>
    <w:rsid w:val="00B2266E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B0F16"/>
    <w:rsid w:val="00CB4525"/>
    <w:rsid w:val="00CB5BB9"/>
    <w:rsid w:val="00CC6BA6"/>
    <w:rsid w:val="00CD26AC"/>
    <w:rsid w:val="00CF36EF"/>
    <w:rsid w:val="00D05C10"/>
    <w:rsid w:val="00D10223"/>
    <w:rsid w:val="00D342E6"/>
    <w:rsid w:val="00D85BB8"/>
    <w:rsid w:val="00DA6C37"/>
    <w:rsid w:val="00DC7A5B"/>
    <w:rsid w:val="00DD0967"/>
    <w:rsid w:val="00DD5ED2"/>
    <w:rsid w:val="00E33B77"/>
    <w:rsid w:val="00E35620"/>
    <w:rsid w:val="00E83483"/>
    <w:rsid w:val="00EB07C3"/>
    <w:rsid w:val="00EB6AFE"/>
    <w:rsid w:val="00EE3E87"/>
    <w:rsid w:val="00F66545"/>
    <w:rsid w:val="00F67502"/>
    <w:rsid w:val="00F778B8"/>
    <w:rsid w:val="00F854DB"/>
    <w:rsid w:val="00F90847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lojickse7en/readability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lojickse7en.github.io/myportfolio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E393907A174369982111B8B6CF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415-3672-4D5C-8E4B-0B198A5DEF40}"/>
      </w:docPartPr>
      <w:docPartBody>
        <w:p w:rsidR="00F71367" w:rsidRDefault="00CA6480">
          <w:pPr>
            <w:pStyle w:val="61E393907A174369982111B8B6CF6BDD"/>
          </w:pPr>
          <w:r>
            <w:t>[Your Name]</w:t>
          </w:r>
        </w:p>
      </w:docPartBody>
    </w:docPart>
    <w:docPart>
      <w:docPartPr>
        <w:name w:val="F0F89F2785894093ABFDBCDEEE10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97D6-8445-496E-A164-4ECA0F3A4A0E}"/>
      </w:docPartPr>
      <w:docPartBody>
        <w:p w:rsidR="00000000" w:rsidRDefault="00F71367" w:rsidP="00F71367">
          <w:pPr>
            <w:pStyle w:val="F0F89F2785894093ABFDBCDEEE109CB7"/>
          </w:pPr>
          <w:r>
            <w:t>[Telephone]</w:t>
          </w:r>
        </w:p>
      </w:docPartBody>
    </w:docPart>
    <w:docPart>
      <w:docPartPr>
        <w:name w:val="28F375CF410545918750F396E117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D811-AB42-434A-B0C4-F715AE315347}"/>
      </w:docPartPr>
      <w:docPartBody>
        <w:p w:rsidR="00000000" w:rsidRDefault="00F71367" w:rsidP="00F71367">
          <w:pPr>
            <w:pStyle w:val="28F375CF410545918750F396E1177E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4EB88C7F5C44249ABA1C244F279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0FE0-B100-4BFD-B63A-F41BDD2BC517}"/>
      </w:docPartPr>
      <w:docPartBody>
        <w:p w:rsidR="00000000" w:rsidRDefault="00F71367" w:rsidP="00F71367">
          <w:pPr>
            <w:pStyle w:val="824EB88C7F5C44249ABA1C244F2796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E39CD12D354070A788B202ABCB6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25971-EA25-4347-80B8-513445A47B80}"/>
      </w:docPartPr>
      <w:docPartBody>
        <w:p w:rsidR="00000000" w:rsidRDefault="00F71367" w:rsidP="00F71367">
          <w:pPr>
            <w:pStyle w:val="36E39CD12D354070A788B202ABCB6BBA"/>
          </w:pPr>
          <w:r>
            <w:t>[Your Name]</w:t>
          </w:r>
        </w:p>
      </w:docPartBody>
    </w:docPart>
    <w:docPart>
      <w:docPartPr>
        <w:name w:val="B624F11694194A6983AF9B62628B6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8DC0B-FC80-43A4-B8BF-3BC469E64D33}"/>
      </w:docPartPr>
      <w:docPartBody>
        <w:p w:rsidR="00000000" w:rsidRDefault="00F71367" w:rsidP="00F71367">
          <w:pPr>
            <w:pStyle w:val="B624F11694194A6983AF9B62628B6644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CA6480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672FE618AE41748ECF49EFE2D53DFD">
    <w:name w:val="17672FE618AE41748ECF49EFE2D53DFD"/>
  </w:style>
  <w:style w:type="paragraph" w:customStyle="1" w:styleId="C7FD0EFF95A14A54838B429229AE759E">
    <w:name w:val="C7FD0EFF95A14A54838B429229AE759E"/>
  </w:style>
  <w:style w:type="paragraph" w:customStyle="1" w:styleId="D3D55D6E9C644B98BD99F44C3183E08C">
    <w:name w:val="D3D55D6E9C644B98BD99F44C3183E08C"/>
  </w:style>
  <w:style w:type="paragraph" w:customStyle="1" w:styleId="5515A022A739432D990E0AB8C4FC9D60">
    <w:name w:val="5515A022A739432D990E0AB8C4FC9D60"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paragraph" w:customStyle="1" w:styleId="B129F48B2C8540D5AFC6B04A2955EC58">
    <w:name w:val="B129F48B2C8540D5AFC6B04A2955EC58"/>
  </w:style>
  <w:style w:type="paragraph" w:customStyle="1" w:styleId="61E393907A174369982111B8B6CF6BDD">
    <w:name w:val="61E393907A174369982111B8B6CF6BDD"/>
  </w:style>
  <w:style w:type="paragraph" w:customStyle="1" w:styleId="42DED850F3454004BBAA095FF012BD58">
    <w:name w:val="42DED850F3454004BBAA095FF012BD5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D5A54D87ABEF4B0987655F590272F124">
    <w:name w:val="D5A54D87ABEF4B0987655F590272F124"/>
  </w:style>
  <w:style w:type="character" w:styleId="PlaceholderText">
    <w:name w:val="Placeholder Text"/>
    <w:basedOn w:val="DefaultParagraphFont"/>
    <w:uiPriority w:val="99"/>
    <w:semiHidden/>
    <w:rsid w:val="00F71367"/>
    <w:rPr>
      <w:color w:val="808080"/>
    </w:rPr>
  </w:style>
  <w:style w:type="paragraph" w:customStyle="1" w:styleId="6D70B11200754F9791B44E1277C85565">
    <w:name w:val="6D70B11200754F9791B44E1277C85565"/>
  </w:style>
  <w:style w:type="paragraph" w:customStyle="1" w:styleId="8C8C519ACB8642CAA2B992418EC98DF4">
    <w:name w:val="8C8C519ACB8642CAA2B992418EC98DF4"/>
  </w:style>
  <w:style w:type="paragraph" w:customStyle="1" w:styleId="D1BF9C48BE004448A36FE5EB6630E191">
    <w:name w:val="D1BF9C48BE004448A36FE5EB6630E191"/>
  </w:style>
  <w:style w:type="paragraph" w:customStyle="1" w:styleId="9EAAA169ACD74889B67A49BDF03CB399">
    <w:name w:val="9EAAA169ACD74889B67A49BDF03CB399"/>
  </w:style>
  <w:style w:type="paragraph" w:customStyle="1" w:styleId="3C9F08528A1A4A6BA8769D5015204F01">
    <w:name w:val="3C9F08528A1A4A6BA8769D5015204F01"/>
  </w:style>
  <w:style w:type="paragraph" w:customStyle="1" w:styleId="A13CFCEBCAF44B09872F60D1A9DD427A">
    <w:name w:val="A13CFCEBCAF44B09872F60D1A9DD427A"/>
  </w:style>
  <w:style w:type="paragraph" w:customStyle="1" w:styleId="901311E501624636B64D44EAA2C169A1">
    <w:name w:val="901311E501624636B64D44EAA2C169A1"/>
  </w:style>
  <w:style w:type="paragraph" w:customStyle="1" w:styleId="339389CB60BA4C57B7ED94517AE6EA22">
    <w:name w:val="339389CB60BA4C57B7ED94517AE6EA22"/>
  </w:style>
  <w:style w:type="paragraph" w:customStyle="1" w:styleId="12217F33F3174837B2322AEE640C1515">
    <w:name w:val="12217F33F3174837B2322AEE640C1515"/>
  </w:style>
  <w:style w:type="paragraph" w:customStyle="1" w:styleId="34A7FAC55B5D40BBB0EFA2E469890F7C">
    <w:name w:val="34A7FAC55B5D40BBB0EFA2E469890F7C"/>
  </w:style>
  <w:style w:type="paragraph" w:customStyle="1" w:styleId="557D37F144434D2D95476073EB0EDE0D">
    <w:name w:val="557D37F144434D2D95476073EB0EDE0D"/>
  </w:style>
  <w:style w:type="paragraph" w:customStyle="1" w:styleId="0562862F48B342F082527E20B64D2D54">
    <w:name w:val="0562862F48B342F082527E20B64D2D54"/>
    <w:rsid w:val="00F71367"/>
  </w:style>
  <w:style w:type="paragraph" w:customStyle="1" w:styleId="875DD5E28FAB4C01893BE8A0C77EDFBB">
    <w:name w:val="875DD5E28FAB4C01893BE8A0C77EDFBB"/>
    <w:rsid w:val="00F71367"/>
  </w:style>
  <w:style w:type="paragraph" w:customStyle="1" w:styleId="DFBD19C52A8D45B381B37FE0C5AC884A">
    <w:name w:val="DFBD19C52A8D45B381B37FE0C5AC884A"/>
    <w:rsid w:val="00F71367"/>
  </w:style>
  <w:style w:type="paragraph" w:customStyle="1" w:styleId="F0F89F2785894093ABFDBCDEEE109CB7">
    <w:name w:val="F0F89F2785894093ABFDBCDEEE109CB7"/>
    <w:rsid w:val="00F71367"/>
  </w:style>
  <w:style w:type="paragraph" w:customStyle="1" w:styleId="B4DA48B360134ED383F338094C07D146">
    <w:name w:val="B4DA48B360134ED383F338094C07D146"/>
    <w:rsid w:val="00F71367"/>
  </w:style>
  <w:style w:type="paragraph" w:customStyle="1" w:styleId="B7527770AD0F4D75957C6874766D5B6C">
    <w:name w:val="B7527770AD0F4D75957C6874766D5B6C"/>
    <w:rsid w:val="00F71367"/>
  </w:style>
  <w:style w:type="paragraph" w:customStyle="1" w:styleId="8FDEC6CA04D441B7930443B147B1DC33">
    <w:name w:val="8FDEC6CA04D441B7930443B147B1DC33"/>
    <w:rsid w:val="00F71367"/>
  </w:style>
  <w:style w:type="paragraph" w:customStyle="1" w:styleId="75D7BD94CB3D40849E49261CA40A1807">
    <w:name w:val="75D7BD94CB3D40849E49261CA40A1807"/>
    <w:rsid w:val="00F71367"/>
  </w:style>
  <w:style w:type="paragraph" w:customStyle="1" w:styleId="28F375CF410545918750F396E1177E0D">
    <w:name w:val="28F375CF410545918750F396E1177E0D"/>
    <w:rsid w:val="00F71367"/>
  </w:style>
  <w:style w:type="paragraph" w:customStyle="1" w:styleId="D01082AB09F44CB890F6EAAF9FED49F1">
    <w:name w:val="D01082AB09F44CB890F6EAAF9FED49F1"/>
    <w:rsid w:val="00F71367"/>
  </w:style>
  <w:style w:type="paragraph" w:customStyle="1" w:styleId="824EB88C7F5C44249ABA1C244F27964E">
    <w:name w:val="824EB88C7F5C44249ABA1C244F27964E"/>
    <w:rsid w:val="00F71367"/>
  </w:style>
  <w:style w:type="paragraph" w:customStyle="1" w:styleId="3D062E165DDD4C889403291547715B54">
    <w:name w:val="3D062E165DDD4C889403291547715B54"/>
    <w:rsid w:val="00F71367"/>
  </w:style>
  <w:style w:type="paragraph" w:customStyle="1" w:styleId="33E1784AA442495F8A6E0E0F70F1BE96">
    <w:name w:val="33E1784AA442495F8A6E0E0F70F1BE96"/>
    <w:rsid w:val="00F71367"/>
  </w:style>
  <w:style w:type="paragraph" w:customStyle="1" w:styleId="36E39CD12D354070A788B202ABCB6BBA">
    <w:name w:val="36E39CD12D354070A788B202ABCB6BBA"/>
    <w:rsid w:val="00F71367"/>
  </w:style>
  <w:style w:type="paragraph" w:customStyle="1" w:styleId="B624F11694194A6983AF9B62628B6644">
    <w:name w:val="B624F11694194A6983AF9B62628B6644"/>
    <w:rsid w:val="00F71367"/>
  </w:style>
  <w:style w:type="paragraph" w:customStyle="1" w:styleId="8BE1D0024FBC485CAD01776E84787304">
    <w:name w:val="8BE1D0024FBC485CAD01776E84787304"/>
    <w:rsid w:val="00F71367"/>
  </w:style>
  <w:style w:type="paragraph" w:customStyle="1" w:styleId="E1E1430FB81D4E76883680E2EBDC6451">
    <w:name w:val="E1E1430FB81D4E76883680E2EBDC6451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Brittney Carolina</cp:lastModifiedBy>
  <cp:revision>4</cp:revision>
  <dcterms:created xsi:type="dcterms:W3CDTF">2020-11-04T23:15:00Z</dcterms:created>
  <dcterms:modified xsi:type="dcterms:W3CDTF">2020-11-04T23:17:00Z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