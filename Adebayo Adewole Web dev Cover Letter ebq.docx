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B42E3" w14:textId="6ED2B964" w:rsidR="009C51FC" w:rsidRPr="00A9043E" w:rsidRDefault="00880091" w:rsidP="009C51FC">
      <w:pPr>
        <w:pStyle w:val="Name"/>
        <w:spacing w:before="0" w:after="0"/>
        <w:jc w:val="center"/>
        <w:rPr>
          <w:rFonts w:cstheme="majorHAnsi"/>
          <w:sz w:val="36"/>
          <w:szCs w:val="22"/>
        </w:rPr>
      </w:pPr>
      <w:r w:rsidRPr="00A9043E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CD5163" wp14:editId="4CB1726E">
                <wp:simplePos x="0" y="0"/>
                <wp:positionH relativeFrom="column">
                  <wp:posOffset>0</wp:posOffset>
                </wp:positionH>
                <wp:positionV relativeFrom="paragraph">
                  <wp:posOffset>487932</wp:posOffset>
                </wp:positionV>
                <wp:extent cx="6391275" cy="2857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040E" w14:textId="3576D9CA" w:rsidR="00880091" w:rsidRPr="0036737C" w:rsidRDefault="00EA47E0" w:rsidP="00880091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A5B592" w:themeColor="accent1"/>
                                  <w:sz w:val="18"/>
                                </w:rPr>
                                <w:alias w:val="Telephone"/>
                                <w:tag w:val="Telephone"/>
                                <w:id w:val="298199528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80091">
                                  <w:rPr>
                                    <w:rFonts w:asciiTheme="majorHAnsi" w:hAnsiTheme="majorHAnsi"/>
                                    <w:color w:val="A5B592" w:themeColor="accent1"/>
                                    <w:sz w:val="18"/>
                                  </w:rPr>
                                  <w:t xml:space="preserve">acadewole@gmail.com | 832.987.4331 | 6822 Hartland Street Houston, TX 77055 | https://lojickse7en.github.io/myportfolio/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5163" id="_x0000_s1027" type="#_x0000_t202" style="position:absolute;left:0;text-align:left;margin-left:0;margin-top:38.4pt;width:503.2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" stroked="f">
                <v:textbox>
                  <w:txbxContent>
                    <w:p w14:paraId="0436040E" w14:textId="3576D9CA" w:rsidR="00880091" w:rsidRPr="0036737C" w:rsidRDefault="00880091" w:rsidP="00880091">
                      <w:pPr>
                        <w:jc w:val="center"/>
                      </w:pPr>
                      <w:sdt>
                        <w:sdtPr>
                          <w:rPr>
                            <w:rFonts w:asciiTheme="majorHAnsi" w:hAnsiTheme="majorHAnsi"/>
                            <w:color w:val="A5B592" w:themeColor="accent1"/>
                            <w:sz w:val="18"/>
                          </w:rPr>
                          <w:alias w:val="Telephone"/>
                          <w:tag w:val="Telephone"/>
                          <w:id w:val="298199528"/>
                          <w:placeholder>
                            <w:docPart w:val="8BE1D0024FBC485CAD01776E84787304"/>
                          </w:placeholder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asciiTheme="majorHAnsi" w:hAnsiTheme="majorHAnsi"/>
                              <w:color w:val="A5B592" w:themeColor="accent1"/>
                              <w:sz w:val="18"/>
                            </w:rPr>
                            <w:t xml:space="preserve">acadewole@gmail.com | 832.987.4331 | 6822 Hartland Street Houston, TX 77055 | https://lojickse7en.github.io/myportfolio/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cstheme="majorHAnsi"/>
            <w:b/>
            <w:bCs/>
            <w:sz w:val="40"/>
            <w:szCs w:val="24"/>
          </w:rPr>
          <w:alias w:val="Your Name"/>
          <w:tag w:val=""/>
          <w:id w:val="-1434351631"/>
          <w:placeholder>
            <w:docPart w:val="36E39CD12D354070A788B202ABCB6BB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51FC" w:rsidRPr="00A9043E">
            <w:rPr>
              <w:rFonts w:cstheme="majorHAnsi"/>
              <w:b/>
              <w:bCs/>
              <w:sz w:val="40"/>
              <w:szCs w:val="24"/>
            </w:rPr>
            <w:t>Adebayo Adewole</w:t>
          </w:r>
        </w:sdtContent>
      </w:sdt>
    </w:p>
    <w:p w14:paraId="739F615F" w14:textId="3C7BA76C" w:rsidR="009C51FC" w:rsidRPr="00271E81" w:rsidRDefault="009C51FC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16D81DCD" w14:textId="57A458F9" w:rsidR="00A9043E" w:rsidRPr="00271E81" w:rsidRDefault="00A9043E" w:rsidP="002A266C">
      <w:pPr>
        <w:spacing w:before="0" w:after="0"/>
        <w:ind w:left="7920"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sz w:val="21"/>
          <w:szCs w:val="21"/>
        </w:rPr>
        <w:t xml:space="preserve">November </w:t>
      </w:r>
      <w:r w:rsidR="007F1B88">
        <w:rPr>
          <w:rFonts w:asciiTheme="majorHAnsi" w:hAnsiTheme="majorHAnsi" w:cstheme="majorHAnsi"/>
          <w:sz w:val="21"/>
          <w:szCs w:val="21"/>
        </w:rPr>
        <w:t>6</w:t>
      </w:r>
      <w:r w:rsidRPr="00271E81">
        <w:rPr>
          <w:rFonts w:asciiTheme="majorHAnsi" w:hAnsiTheme="majorHAnsi" w:cstheme="majorHAnsi"/>
          <w:sz w:val="21"/>
          <w:szCs w:val="21"/>
        </w:rPr>
        <w:t>, 2020</w:t>
      </w:r>
    </w:p>
    <w:p w14:paraId="346A9D56" w14:textId="74379F77" w:rsidR="00A9043E" w:rsidRPr="00271E81" w:rsidRDefault="00FD4937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b/>
          <w:bCs/>
          <w:sz w:val="21"/>
          <w:szCs w:val="21"/>
        </w:rPr>
        <w:t>Hooray Agency</w:t>
      </w:r>
      <w:r w:rsidRPr="00271E81">
        <w:rPr>
          <w:rFonts w:asciiTheme="majorHAnsi" w:hAnsiTheme="majorHAnsi" w:cstheme="majorHAnsi"/>
          <w:sz w:val="21"/>
          <w:szCs w:val="21"/>
        </w:rPr>
        <w:t xml:space="preserve"> | </w:t>
      </w:r>
      <w:r w:rsidR="007F1B88">
        <w:rPr>
          <w:rFonts w:asciiTheme="majorHAnsi" w:hAnsiTheme="majorHAnsi" w:cstheme="majorHAnsi"/>
          <w:sz w:val="21"/>
          <w:szCs w:val="21"/>
        </w:rPr>
        <w:t>Austin</w:t>
      </w:r>
      <w:r w:rsidR="00C775A3">
        <w:rPr>
          <w:rFonts w:asciiTheme="majorHAnsi" w:hAnsiTheme="majorHAnsi" w:cstheme="majorHAnsi"/>
          <w:sz w:val="21"/>
          <w:szCs w:val="21"/>
        </w:rPr>
        <w:t xml:space="preserve">, </w:t>
      </w:r>
      <w:r w:rsidR="007F1B88">
        <w:rPr>
          <w:rFonts w:asciiTheme="majorHAnsi" w:hAnsiTheme="majorHAnsi" w:cstheme="majorHAnsi"/>
          <w:sz w:val="21"/>
          <w:szCs w:val="21"/>
        </w:rPr>
        <w:t>TX</w:t>
      </w:r>
      <w:r w:rsidR="00C775A3">
        <w:rPr>
          <w:rFonts w:asciiTheme="majorHAnsi" w:hAnsiTheme="majorHAnsi" w:cstheme="majorHAnsi"/>
          <w:sz w:val="21"/>
          <w:szCs w:val="21"/>
        </w:rPr>
        <w:t xml:space="preserve"> | </w:t>
      </w:r>
      <w:r w:rsidR="00A9043E" w:rsidRPr="00271E81">
        <w:rPr>
          <w:rFonts w:asciiTheme="majorHAnsi" w:hAnsiTheme="majorHAnsi" w:cstheme="majorHAnsi"/>
          <w:sz w:val="21"/>
          <w:szCs w:val="21"/>
        </w:rPr>
        <w:t xml:space="preserve">Jr. </w:t>
      </w:r>
      <w:r w:rsidR="007F1B88">
        <w:rPr>
          <w:rFonts w:asciiTheme="majorHAnsi" w:hAnsiTheme="majorHAnsi" w:cstheme="majorHAnsi"/>
          <w:sz w:val="21"/>
          <w:szCs w:val="21"/>
        </w:rPr>
        <w:t>Web Developer</w:t>
      </w:r>
    </w:p>
    <w:p w14:paraId="7CA9F2C6" w14:textId="77777777" w:rsidR="00C775A3" w:rsidRDefault="00C775A3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187A59D0" w14:textId="7DDCAB6C" w:rsidR="00A9043E" w:rsidRPr="00271E81" w:rsidRDefault="00A9043E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sz w:val="21"/>
          <w:szCs w:val="21"/>
        </w:rPr>
        <w:t xml:space="preserve">Dear </w:t>
      </w:r>
      <w:proofErr w:type="spellStart"/>
      <w:r w:rsidR="007F1B88">
        <w:rPr>
          <w:rFonts w:asciiTheme="majorHAnsi" w:hAnsiTheme="majorHAnsi" w:cstheme="majorHAnsi"/>
          <w:sz w:val="21"/>
          <w:szCs w:val="21"/>
        </w:rPr>
        <w:t>EBQuickstart</w:t>
      </w:r>
      <w:proofErr w:type="spellEnd"/>
      <w:r w:rsidR="007F1B88">
        <w:rPr>
          <w:rFonts w:asciiTheme="majorHAnsi" w:hAnsiTheme="majorHAnsi" w:cstheme="majorHAnsi"/>
          <w:sz w:val="21"/>
          <w:szCs w:val="21"/>
        </w:rPr>
        <w:t>, LLC</w:t>
      </w:r>
      <w:r w:rsidRPr="00271E81">
        <w:rPr>
          <w:rFonts w:asciiTheme="majorHAnsi" w:hAnsiTheme="majorHAnsi" w:cstheme="majorHAnsi"/>
          <w:sz w:val="21"/>
          <w:szCs w:val="21"/>
        </w:rPr>
        <w:t>:</w:t>
      </w:r>
    </w:p>
    <w:p w14:paraId="01108FB0" w14:textId="77777777" w:rsidR="00C775A3" w:rsidRPr="00271E81" w:rsidRDefault="00C775A3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2A389111" w14:textId="7F7F7113" w:rsidR="00A9043E" w:rsidRPr="00271E81" w:rsidRDefault="00A9043E" w:rsidP="000F5685">
      <w:pPr>
        <w:spacing w:before="0" w:after="0" w:line="240" w:lineRule="auto"/>
        <w:contextualSpacing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sz w:val="21"/>
          <w:szCs w:val="21"/>
        </w:rPr>
        <w:t xml:space="preserve">I am </w:t>
      </w:r>
      <w:r w:rsidR="00271E81">
        <w:rPr>
          <w:rFonts w:asciiTheme="majorHAnsi" w:hAnsiTheme="majorHAnsi" w:cstheme="majorHAnsi"/>
          <w:sz w:val="21"/>
          <w:szCs w:val="21"/>
        </w:rPr>
        <w:t xml:space="preserve">writing to express interest in the Jr. </w:t>
      </w:r>
      <w:r w:rsidR="007F1B88">
        <w:rPr>
          <w:rFonts w:asciiTheme="majorHAnsi" w:hAnsiTheme="majorHAnsi" w:cstheme="majorHAnsi"/>
          <w:sz w:val="21"/>
          <w:szCs w:val="21"/>
        </w:rPr>
        <w:t>Web</w:t>
      </w:r>
      <w:r w:rsidR="00271E81">
        <w:rPr>
          <w:rFonts w:asciiTheme="majorHAnsi" w:hAnsiTheme="majorHAnsi" w:cstheme="majorHAnsi"/>
          <w:sz w:val="21"/>
          <w:szCs w:val="21"/>
        </w:rPr>
        <w:t xml:space="preserve"> Developer opportunity. My </w:t>
      </w:r>
      <w:r w:rsidR="00A76900">
        <w:rPr>
          <w:rFonts w:asciiTheme="majorHAnsi" w:hAnsiTheme="majorHAnsi" w:cstheme="majorHAnsi"/>
          <w:sz w:val="21"/>
          <w:szCs w:val="21"/>
        </w:rPr>
        <w:t xml:space="preserve">motivation for </w:t>
      </w:r>
      <w:r w:rsidR="00E35620">
        <w:rPr>
          <w:rFonts w:asciiTheme="majorHAnsi" w:hAnsiTheme="majorHAnsi" w:cstheme="majorHAnsi"/>
          <w:sz w:val="21"/>
          <w:szCs w:val="21"/>
        </w:rPr>
        <w:t>growing and learning new skills</w:t>
      </w:r>
      <w:r w:rsidR="00DD0967">
        <w:rPr>
          <w:rFonts w:asciiTheme="majorHAnsi" w:hAnsiTheme="majorHAnsi" w:cstheme="majorHAnsi"/>
          <w:sz w:val="21"/>
          <w:szCs w:val="21"/>
        </w:rPr>
        <w:t xml:space="preserve"> </w:t>
      </w:r>
      <w:r w:rsidR="00DD0967" w:rsidRPr="00DD0967">
        <w:rPr>
          <w:rFonts w:asciiTheme="majorHAnsi" w:hAnsiTheme="majorHAnsi" w:cstheme="majorHAnsi"/>
          <w:sz w:val="21"/>
          <w:szCs w:val="21"/>
        </w:rPr>
        <w:t>as well as applying the experience I have acquired</w:t>
      </w:r>
      <w:r w:rsidR="00DC7A5B">
        <w:rPr>
          <w:rFonts w:asciiTheme="majorHAnsi" w:hAnsiTheme="majorHAnsi" w:cstheme="majorHAnsi"/>
          <w:sz w:val="21"/>
          <w:szCs w:val="21"/>
        </w:rPr>
        <w:t xml:space="preserve"> </w:t>
      </w:r>
      <w:r w:rsidR="007F1B88">
        <w:rPr>
          <w:rFonts w:asciiTheme="majorHAnsi" w:hAnsiTheme="majorHAnsi" w:cstheme="majorHAnsi"/>
          <w:sz w:val="21"/>
          <w:szCs w:val="21"/>
        </w:rPr>
        <w:t>led me to applying to your company.</w:t>
      </w:r>
    </w:p>
    <w:p w14:paraId="42DA0A8C" w14:textId="32C477AB" w:rsidR="00A9043E" w:rsidRDefault="00A9043E" w:rsidP="001E0EFA">
      <w:pPr>
        <w:spacing w:before="0" w:after="0"/>
        <w:rPr>
          <w:rFonts w:asciiTheme="majorHAnsi" w:hAnsiTheme="majorHAnsi" w:cstheme="majorHAnsi"/>
        </w:rPr>
      </w:pPr>
      <w:bookmarkStart w:id="0" w:name="_GoBack"/>
      <w:bookmarkEnd w:id="0"/>
    </w:p>
    <w:p w14:paraId="35956161" w14:textId="0E6B4830" w:rsidR="005A4AEB" w:rsidRDefault="004C6CEB" w:rsidP="001E0EFA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my role as a</w:t>
      </w:r>
      <w:r w:rsidR="006815B6">
        <w:rPr>
          <w:rFonts w:asciiTheme="majorHAnsi" w:hAnsiTheme="majorHAnsi" w:cstheme="majorHAnsi"/>
        </w:rPr>
        <w:t xml:space="preserve"> Web Advisor Coach </w:t>
      </w:r>
      <w:r w:rsidR="00C64BDB">
        <w:rPr>
          <w:rFonts w:asciiTheme="majorHAnsi" w:hAnsiTheme="majorHAnsi" w:cstheme="majorHAnsi"/>
        </w:rPr>
        <w:t xml:space="preserve">and </w:t>
      </w:r>
      <w:r w:rsidR="006815B6">
        <w:rPr>
          <w:rFonts w:asciiTheme="majorHAnsi" w:hAnsiTheme="majorHAnsi" w:cstheme="majorHAnsi"/>
        </w:rPr>
        <w:t xml:space="preserve">Administrator, I </w:t>
      </w:r>
      <w:r w:rsidR="009D3B23">
        <w:rPr>
          <w:rFonts w:asciiTheme="majorHAnsi" w:hAnsiTheme="majorHAnsi" w:cstheme="majorHAnsi"/>
        </w:rPr>
        <w:t>update</w:t>
      </w:r>
      <w:r w:rsidR="00C64BDB">
        <w:rPr>
          <w:rFonts w:asciiTheme="majorHAnsi" w:hAnsiTheme="majorHAnsi" w:cstheme="majorHAnsi"/>
        </w:rPr>
        <w:t xml:space="preserve"> </w:t>
      </w:r>
      <w:r w:rsidR="00854BD0" w:rsidRPr="00854BD0">
        <w:rPr>
          <w:rFonts w:asciiTheme="majorHAnsi" w:hAnsiTheme="majorHAnsi" w:cstheme="majorHAnsi"/>
        </w:rPr>
        <w:t>website content through front end code editing</w:t>
      </w:r>
      <w:r w:rsidR="00211EEA">
        <w:rPr>
          <w:rFonts w:asciiTheme="majorHAnsi" w:hAnsiTheme="majorHAnsi" w:cstheme="majorHAnsi"/>
        </w:rPr>
        <w:t>,</w:t>
      </w:r>
      <w:r w:rsidR="00854BD0" w:rsidRPr="00854BD0">
        <w:rPr>
          <w:rFonts w:asciiTheme="majorHAnsi" w:hAnsiTheme="majorHAnsi" w:cstheme="majorHAnsi"/>
        </w:rPr>
        <w:t xml:space="preserve"> using proprietary content management systems</w:t>
      </w:r>
      <w:r w:rsidR="00D85BB8">
        <w:rPr>
          <w:rFonts w:asciiTheme="majorHAnsi" w:hAnsiTheme="majorHAnsi" w:cstheme="majorHAnsi"/>
        </w:rPr>
        <w:t>. I</w:t>
      </w:r>
      <w:r w:rsidR="0002122F">
        <w:rPr>
          <w:rFonts w:asciiTheme="majorHAnsi" w:hAnsiTheme="majorHAnsi" w:cstheme="majorHAnsi"/>
        </w:rPr>
        <w:t>n this role, I have</w:t>
      </w:r>
      <w:r w:rsidR="00D85BB8">
        <w:rPr>
          <w:rFonts w:asciiTheme="majorHAnsi" w:hAnsiTheme="majorHAnsi" w:cstheme="majorHAnsi"/>
        </w:rPr>
        <w:t xml:space="preserve"> learned to</w:t>
      </w:r>
      <w:r w:rsidR="00854BD0">
        <w:rPr>
          <w:rFonts w:asciiTheme="majorHAnsi" w:hAnsiTheme="majorHAnsi" w:cstheme="majorHAnsi"/>
        </w:rPr>
        <w:t xml:space="preserve"> </w:t>
      </w:r>
      <w:r w:rsidR="00854BD0" w:rsidRPr="00854BD0">
        <w:rPr>
          <w:rFonts w:asciiTheme="majorHAnsi" w:hAnsiTheme="majorHAnsi" w:cstheme="majorHAnsi"/>
        </w:rPr>
        <w:t>edit responsive website code</w:t>
      </w:r>
      <w:r w:rsidR="00854BD0">
        <w:rPr>
          <w:rFonts w:asciiTheme="majorHAnsi" w:hAnsiTheme="majorHAnsi" w:cstheme="majorHAnsi"/>
        </w:rPr>
        <w:t xml:space="preserve">, interpret </w:t>
      </w:r>
      <w:r w:rsidR="00854BD0" w:rsidRPr="00854BD0">
        <w:rPr>
          <w:rFonts w:asciiTheme="majorHAnsi" w:hAnsiTheme="majorHAnsi" w:cstheme="majorHAnsi"/>
        </w:rPr>
        <w:t>responsive email coding and cross-client compatibility</w:t>
      </w:r>
      <w:r w:rsidR="00854BD0">
        <w:rPr>
          <w:rFonts w:asciiTheme="majorHAnsi" w:hAnsiTheme="majorHAnsi" w:cstheme="majorHAnsi"/>
        </w:rPr>
        <w:t xml:space="preserve">, </w:t>
      </w:r>
      <w:r w:rsidR="00F854DB">
        <w:rPr>
          <w:rFonts w:asciiTheme="majorHAnsi" w:hAnsiTheme="majorHAnsi" w:cstheme="majorHAnsi"/>
        </w:rPr>
        <w:t xml:space="preserve">and </w:t>
      </w:r>
      <w:r w:rsidR="00854BD0">
        <w:rPr>
          <w:rFonts w:asciiTheme="majorHAnsi" w:hAnsiTheme="majorHAnsi" w:cstheme="majorHAnsi"/>
        </w:rPr>
        <w:t xml:space="preserve">crop </w:t>
      </w:r>
      <w:r w:rsidR="005D0C7D">
        <w:rPr>
          <w:rFonts w:asciiTheme="majorHAnsi" w:hAnsiTheme="majorHAnsi" w:cstheme="majorHAnsi"/>
        </w:rPr>
        <w:t>and implement images for website maintenance</w:t>
      </w:r>
      <w:r w:rsidR="00F854DB">
        <w:rPr>
          <w:rFonts w:asciiTheme="majorHAnsi" w:hAnsiTheme="majorHAnsi" w:cstheme="majorHAnsi"/>
        </w:rPr>
        <w:t>.</w:t>
      </w:r>
      <w:r w:rsidR="0000754E">
        <w:rPr>
          <w:rFonts w:asciiTheme="majorHAnsi" w:hAnsiTheme="majorHAnsi" w:cstheme="majorHAnsi"/>
        </w:rPr>
        <w:t xml:space="preserve"> </w:t>
      </w:r>
    </w:p>
    <w:p w14:paraId="3E81121A" w14:textId="77777777" w:rsidR="005A4AEB" w:rsidRDefault="005A4AEB" w:rsidP="001E0EFA">
      <w:pPr>
        <w:spacing w:before="0" w:after="0"/>
        <w:rPr>
          <w:rFonts w:asciiTheme="majorHAnsi" w:hAnsiTheme="majorHAnsi" w:cstheme="majorHAnsi"/>
        </w:rPr>
      </w:pPr>
    </w:p>
    <w:p w14:paraId="47B38BF4" w14:textId="4CF4A4EB" w:rsidR="0000754E" w:rsidRDefault="00F854DB" w:rsidP="00A35C28">
      <w:pPr>
        <w:tabs>
          <w:tab w:val="left" w:pos="345"/>
        </w:tabs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my role as a Web Developer, I</w:t>
      </w:r>
      <w:r w:rsidR="0000754E">
        <w:rPr>
          <w:rFonts w:asciiTheme="majorHAnsi" w:hAnsiTheme="majorHAnsi" w:cstheme="majorHAnsi"/>
        </w:rPr>
        <w:t xml:space="preserve"> build hand-coded, responsive websites from scratch</w:t>
      </w:r>
      <w:r w:rsidR="00A35C28">
        <w:rPr>
          <w:rFonts w:asciiTheme="majorHAnsi" w:hAnsiTheme="majorHAnsi" w:cstheme="majorHAnsi"/>
        </w:rPr>
        <w:t xml:space="preserve">, </w:t>
      </w:r>
      <w:r w:rsidR="00A35C28" w:rsidRPr="00A9043E">
        <w:rPr>
          <w:rFonts w:asciiTheme="majorHAnsi" w:hAnsiTheme="majorHAnsi" w:cstheme="majorHAnsi"/>
        </w:rPr>
        <w:t>focusing on</w:t>
      </w:r>
      <w:r w:rsidR="007F1B88">
        <w:rPr>
          <w:rFonts w:asciiTheme="majorHAnsi" w:hAnsiTheme="majorHAnsi" w:cstheme="majorHAnsi"/>
        </w:rPr>
        <w:t xml:space="preserve"> </w:t>
      </w:r>
      <w:r w:rsidR="00A35C28" w:rsidRPr="00A9043E">
        <w:rPr>
          <w:rFonts w:asciiTheme="majorHAnsi" w:hAnsiTheme="majorHAnsi" w:cstheme="majorHAnsi"/>
        </w:rPr>
        <w:t>compatibility</w:t>
      </w:r>
      <w:r w:rsidR="00A35C28">
        <w:rPr>
          <w:rFonts w:asciiTheme="majorHAnsi" w:hAnsiTheme="majorHAnsi" w:cstheme="majorHAnsi"/>
        </w:rPr>
        <w:t xml:space="preserve"> </w:t>
      </w:r>
      <w:r w:rsidR="00A35C28" w:rsidRPr="00A9043E">
        <w:rPr>
          <w:rFonts w:asciiTheme="majorHAnsi" w:hAnsiTheme="majorHAnsi" w:cstheme="majorHAnsi"/>
        </w:rPr>
        <w:t>and user experience.</w:t>
      </w:r>
    </w:p>
    <w:p w14:paraId="5F912EED" w14:textId="77777777" w:rsidR="0000754E" w:rsidRDefault="0000754E" w:rsidP="001E0EFA">
      <w:pPr>
        <w:spacing w:before="0" w:after="0"/>
        <w:rPr>
          <w:rFonts w:asciiTheme="majorHAnsi" w:hAnsiTheme="majorHAnsi" w:cstheme="majorHAnsi"/>
        </w:rPr>
      </w:pPr>
    </w:p>
    <w:p w14:paraId="2A1543A4" w14:textId="465ABD51" w:rsidR="00F854DB" w:rsidRDefault="0000754E" w:rsidP="001E0EFA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Throughout my career, I have </w:t>
      </w:r>
      <w:r w:rsidR="00132F67">
        <w:rPr>
          <w:rFonts w:asciiTheme="majorHAnsi" w:hAnsiTheme="majorHAnsi" w:cstheme="majorHAnsi"/>
        </w:rPr>
        <w:t xml:space="preserve">acquired the following </w:t>
      </w:r>
      <w:r w:rsidR="005A4AEB">
        <w:rPr>
          <w:rFonts w:asciiTheme="majorHAnsi" w:hAnsiTheme="majorHAnsi" w:cstheme="majorHAnsi"/>
        </w:rPr>
        <w:t xml:space="preserve">professional and interpersonal </w:t>
      </w:r>
      <w:r w:rsidR="00132F67">
        <w:rPr>
          <w:rFonts w:asciiTheme="majorHAnsi" w:hAnsiTheme="majorHAnsi" w:cstheme="majorHAnsi"/>
        </w:rPr>
        <w:t>skills:</w:t>
      </w:r>
    </w:p>
    <w:p w14:paraId="2321CDED" w14:textId="62E5D1B1" w:rsidR="00132F67" w:rsidRDefault="00132F67" w:rsidP="001E0EFA">
      <w:pPr>
        <w:spacing w:before="0" w:after="0"/>
        <w:rPr>
          <w:rFonts w:asciiTheme="majorHAnsi" w:hAnsiTheme="majorHAnsi" w:cstheme="majorHAnsi"/>
        </w:rPr>
      </w:pPr>
    </w:p>
    <w:p w14:paraId="4ABE2A91" w14:textId="77777777" w:rsidR="00CB4525" w:rsidRDefault="00CB4525" w:rsidP="00132F67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Collaborative</w:t>
      </w:r>
    </w:p>
    <w:p w14:paraId="7C73C7D3" w14:textId="77777777" w:rsidR="00CB4525" w:rsidRDefault="00CB4525" w:rsidP="00CB5BB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602D4">
        <w:rPr>
          <w:rFonts w:asciiTheme="majorHAnsi" w:hAnsiTheme="majorHAnsi" w:cstheme="majorHAnsi"/>
        </w:rPr>
        <w:t>Excellent problem-solving skills, initiative, and intellectual curiosity</w:t>
      </w:r>
    </w:p>
    <w:p w14:paraId="00C5F0FA" w14:textId="77777777" w:rsidR="00CB4525" w:rsidRDefault="00CB4525" w:rsidP="00AC1F66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Highly focused</w:t>
      </w:r>
    </w:p>
    <w:p w14:paraId="44BA5C18" w14:textId="77777777" w:rsidR="00CB4525" w:rsidRDefault="00CB4525" w:rsidP="007D06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D06C3">
        <w:rPr>
          <w:rFonts w:asciiTheme="majorHAnsi" w:hAnsiTheme="majorHAnsi" w:cstheme="majorHAnsi"/>
        </w:rPr>
        <w:t>Maintain a fast-paced work environment through prioritization of tasks</w:t>
      </w:r>
    </w:p>
    <w:p w14:paraId="3C6BE42E" w14:textId="77777777" w:rsidR="00CB4525" w:rsidRDefault="00CB4525" w:rsidP="00AC1F66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Motivated</w:t>
      </w:r>
    </w:p>
    <w:p w14:paraId="121D8764" w14:textId="77777777" w:rsidR="00CB4525" w:rsidRDefault="00CB4525" w:rsidP="00AC1F66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Self-starter</w:t>
      </w:r>
    </w:p>
    <w:p w14:paraId="11DFB02B" w14:textId="77777777" w:rsidR="00CB4525" w:rsidRDefault="00CB4525" w:rsidP="00132F67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Strong attention to detail </w:t>
      </w:r>
    </w:p>
    <w:p w14:paraId="4D7614DF" w14:textId="77777777" w:rsidR="00CB4525" w:rsidRDefault="00CB4525" w:rsidP="00132F67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Strong communicator</w:t>
      </w:r>
    </w:p>
    <w:p w14:paraId="460B9224" w14:textId="79B5E0C3" w:rsidR="00CB4525" w:rsidRDefault="00CB4525" w:rsidP="00CB5BB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D3324">
        <w:rPr>
          <w:rFonts w:asciiTheme="majorHAnsi" w:hAnsiTheme="majorHAnsi" w:cstheme="majorHAnsi"/>
        </w:rPr>
        <w:t xml:space="preserve">Video editing skills </w:t>
      </w:r>
      <w:r w:rsidR="00EB07C3">
        <w:rPr>
          <w:rFonts w:asciiTheme="majorHAnsi" w:hAnsiTheme="majorHAnsi" w:cstheme="majorHAnsi"/>
        </w:rPr>
        <w:t>for use</w:t>
      </w:r>
      <w:r w:rsidRPr="004D3324">
        <w:rPr>
          <w:rFonts w:asciiTheme="majorHAnsi" w:hAnsiTheme="majorHAnsi" w:cstheme="majorHAnsi"/>
        </w:rPr>
        <w:t xml:space="preserve"> on websites, social media, various public uses (LCD displays, etc.)</w:t>
      </w:r>
    </w:p>
    <w:p w14:paraId="0486956D" w14:textId="77777777" w:rsidR="001E5EDA" w:rsidRPr="00CB5BB9" w:rsidRDefault="001E5EDA" w:rsidP="001E5EDA">
      <w:pPr>
        <w:pStyle w:val="ListParagraph"/>
        <w:rPr>
          <w:rFonts w:asciiTheme="majorHAnsi" w:hAnsiTheme="majorHAnsi" w:cstheme="majorHAnsi"/>
        </w:rPr>
      </w:pPr>
    </w:p>
    <w:p w14:paraId="32BE2B1A" w14:textId="1C73A450" w:rsidR="00C756D2" w:rsidRDefault="00EB6AFE" w:rsidP="00EB6AFE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have six years of experience </w:t>
      </w:r>
      <w:r w:rsidR="005D7E96">
        <w:rPr>
          <w:rFonts w:asciiTheme="majorHAnsi" w:hAnsiTheme="majorHAnsi" w:cstheme="majorHAnsi"/>
        </w:rPr>
        <w:t xml:space="preserve">supporting </w:t>
      </w:r>
      <w:r w:rsidR="005D7E96" w:rsidRPr="005D7E96">
        <w:rPr>
          <w:rFonts w:asciiTheme="majorHAnsi" w:hAnsiTheme="majorHAnsi" w:cstheme="majorHAnsi"/>
        </w:rPr>
        <w:t>digital integration strategies and brand conceptualization</w:t>
      </w:r>
      <w:r w:rsidR="00275FE4">
        <w:rPr>
          <w:rFonts w:asciiTheme="majorHAnsi" w:hAnsiTheme="majorHAnsi" w:cstheme="majorHAnsi"/>
        </w:rPr>
        <w:t xml:space="preserve"> as well as applying design </w:t>
      </w:r>
      <w:r w:rsidR="00C61AA6">
        <w:rPr>
          <w:rFonts w:asciiTheme="majorHAnsi" w:hAnsiTheme="majorHAnsi" w:cstheme="majorHAnsi"/>
        </w:rPr>
        <w:t xml:space="preserve">and website coding </w:t>
      </w:r>
      <w:r w:rsidR="00275FE4">
        <w:rPr>
          <w:rFonts w:asciiTheme="majorHAnsi" w:hAnsiTheme="majorHAnsi" w:cstheme="majorHAnsi"/>
        </w:rPr>
        <w:t xml:space="preserve">best practices to </w:t>
      </w:r>
      <w:r w:rsidR="002811FD">
        <w:rPr>
          <w:rFonts w:asciiTheme="majorHAnsi" w:hAnsiTheme="majorHAnsi" w:cstheme="majorHAnsi"/>
        </w:rPr>
        <w:t>every project I pursue.</w:t>
      </w:r>
      <w:r w:rsidR="00F66545">
        <w:rPr>
          <w:rFonts w:asciiTheme="majorHAnsi" w:hAnsiTheme="majorHAnsi" w:cstheme="majorHAnsi"/>
        </w:rPr>
        <w:t xml:space="preserve"> </w:t>
      </w:r>
      <w:r w:rsidR="00F66545" w:rsidRPr="00F66545">
        <w:rPr>
          <w:rFonts w:asciiTheme="majorHAnsi" w:hAnsiTheme="majorHAnsi" w:cstheme="majorHAnsi"/>
        </w:rPr>
        <w:t>I look forward to learning more about this opportunity and I appreciate your consideration.</w:t>
      </w:r>
      <w:r w:rsidR="001D6D8A">
        <w:rPr>
          <w:rFonts w:asciiTheme="majorHAnsi" w:hAnsiTheme="majorHAnsi" w:cstheme="majorHAnsi"/>
        </w:rPr>
        <w:t xml:space="preserve"> </w:t>
      </w:r>
      <w:r w:rsidR="00C756D2">
        <w:rPr>
          <w:rFonts w:asciiTheme="majorHAnsi" w:hAnsiTheme="majorHAnsi" w:cstheme="majorHAnsi"/>
        </w:rPr>
        <w:t xml:space="preserve">Additionally, I am currently located in Houston, Texas. However, I </w:t>
      </w:r>
      <w:proofErr w:type="gramStart"/>
      <w:r w:rsidR="00C756D2">
        <w:rPr>
          <w:rFonts w:asciiTheme="majorHAnsi" w:hAnsiTheme="majorHAnsi" w:cstheme="majorHAnsi"/>
        </w:rPr>
        <w:t>am able to</w:t>
      </w:r>
      <w:proofErr w:type="gramEnd"/>
      <w:r w:rsidR="00C756D2">
        <w:rPr>
          <w:rFonts w:asciiTheme="majorHAnsi" w:hAnsiTheme="majorHAnsi" w:cstheme="majorHAnsi"/>
        </w:rPr>
        <w:t xml:space="preserve"> relocate for this opportunity. </w:t>
      </w:r>
    </w:p>
    <w:p w14:paraId="1C17F6D0" w14:textId="5E644820" w:rsidR="00F66545" w:rsidRDefault="00F66545" w:rsidP="00EB6AFE">
      <w:pPr>
        <w:spacing w:before="0" w:after="0"/>
        <w:rPr>
          <w:rFonts w:asciiTheme="majorHAnsi" w:hAnsiTheme="majorHAnsi" w:cstheme="majorHAnsi"/>
        </w:rPr>
      </w:pPr>
    </w:p>
    <w:p w14:paraId="482FE72A" w14:textId="2BE6E954" w:rsidR="00F66545" w:rsidRDefault="00F66545" w:rsidP="00EB6AFE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Best,</w:t>
      </w:r>
    </w:p>
    <w:p w14:paraId="1A54A9BB" w14:textId="77777777" w:rsidR="00F66545" w:rsidRDefault="00F66545" w:rsidP="00EB6AFE">
      <w:pPr>
        <w:spacing w:before="0" w:after="0"/>
        <w:rPr>
          <w:rFonts w:asciiTheme="majorHAnsi" w:hAnsiTheme="majorHAnsi" w:cstheme="majorHAnsi"/>
        </w:rPr>
      </w:pPr>
    </w:p>
    <w:p w14:paraId="27911EAF" w14:textId="3A1F2521" w:rsidR="00F66545" w:rsidRDefault="00F66545" w:rsidP="00EB6AFE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Adebayo Adewole</w:t>
      </w:r>
    </w:p>
    <w:p w14:paraId="57E0351C" w14:textId="4F625002" w:rsidR="001E5EDA" w:rsidRDefault="001E5EDA" w:rsidP="00EB6AFE">
      <w:pPr>
        <w:spacing w:before="0" w:after="0"/>
        <w:rPr>
          <w:rFonts w:asciiTheme="majorHAnsi" w:hAnsiTheme="majorHAnsi" w:cstheme="majorHAnsi"/>
        </w:rPr>
      </w:pPr>
    </w:p>
    <w:p w14:paraId="09A43898" w14:textId="7C1BC6DA" w:rsidR="001E5EDA" w:rsidRDefault="001E5EDA" w:rsidP="00EB6AFE">
      <w:pPr>
        <w:spacing w:before="0" w:after="0"/>
        <w:rPr>
          <w:rFonts w:asciiTheme="majorHAnsi" w:hAnsiTheme="majorHAnsi" w:cstheme="majorHAnsi"/>
        </w:rPr>
      </w:pPr>
    </w:p>
    <w:p w14:paraId="50A89CC5" w14:textId="6F9309E7" w:rsidR="001E5EDA" w:rsidRDefault="001E5EDA" w:rsidP="00EB6AFE">
      <w:pPr>
        <w:spacing w:before="0" w:after="0"/>
        <w:rPr>
          <w:rFonts w:asciiTheme="majorHAnsi" w:hAnsiTheme="majorHAnsi" w:cstheme="majorHAnsi"/>
        </w:rPr>
      </w:pPr>
    </w:p>
    <w:sectPr w:rsidR="001E5EDA">
      <w:footerReference w:type="default" r:id="rId12"/>
      <w:headerReference w:type="firs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B8B5" w14:textId="77777777" w:rsidR="00EA47E0" w:rsidRDefault="00EA47E0">
      <w:pPr>
        <w:spacing w:before="0" w:after="0" w:line="240" w:lineRule="auto"/>
      </w:pPr>
      <w:r>
        <w:separator/>
      </w:r>
    </w:p>
  </w:endnote>
  <w:endnote w:type="continuationSeparator" w:id="0">
    <w:p w14:paraId="7D28D59C" w14:textId="77777777" w:rsidR="00EA47E0" w:rsidRDefault="00EA47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1E684" w14:textId="343C501A" w:rsidR="00D10223" w:rsidRDefault="00D10223" w:rsidP="005D7D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9BB35" w14:textId="77777777" w:rsidR="00EA47E0" w:rsidRDefault="00EA47E0">
      <w:pPr>
        <w:spacing w:before="0" w:after="0" w:line="240" w:lineRule="auto"/>
      </w:pPr>
      <w:r>
        <w:separator/>
      </w:r>
    </w:p>
  </w:footnote>
  <w:footnote w:type="continuationSeparator" w:id="0">
    <w:p w14:paraId="7718D2D5" w14:textId="77777777" w:rsidR="00EA47E0" w:rsidRDefault="00EA47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E771C" w14:textId="032A7EEC" w:rsidR="002F22BE" w:rsidRPr="00A430A7" w:rsidRDefault="002F22BE" w:rsidP="002F22BE">
    <w:pPr>
      <w:pStyle w:val="ContactInfo"/>
      <w:jc w:val="center"/>
      <w:rPr>
        <w:rFonts w:asciiTheme="majorHAnsi" w:hAnsiTheme="majorHAnsi"/>
      </w:rPr>
    </w:pPr>
  </w:p>
  <w:p w14:paraId="01423E96" w14:textId="77777777" w:rsidR="002F22BE" w:rsidRDefault="002F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0DD7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C204D0"/>
    <w:multiLevelType w:val="multilevel"/>
    <w:tmpl w:val="97A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B5F8A"/>
    <w:multiLevelType w:val="hybridMultilevel"/>
    <w:tmpl w:val="114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146D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26540"/>
    <w:multiLevelType w:val="hybridMultilevel"/>
    <w:tmpl w:val="2390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9690F"/>
    <w:multiLevelType w:val="hybridMultilevel"/>
    <w:tmpl w:val="D6F6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05A15"/>
    <w:multiLevelType w:val="multilevel"/>
    <w:tmpl w:val="5C7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4446A"/>
    <w:multiLevelType w:val="hybridMultilevel"/>
    <w:tmpl w:val="BF4C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67DA"/>
    <w:multiLevelType w:val="multilevel"/>
    <w:tmpl w:val="C3C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8321A9"/>
    <w:multiLevelType w:val="multilevel"/>
    <w:tmpl w:val="129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EC"/>
    <w:rsid w:val="0000754E"/>
    <w:rsid w:val="0002122F"/>
    <w:rsid w:val="000357CF"/>
    <w:rsid w:val="00075CDB"/>
    <w:rsid w:val="00081216"/>
    <w:rsid w:val="000A26FB"/>
    <w:rsid w:val="000C1C28"/>
    <w:rsid w:val="000D290C"/>
    <w:rsid w:val="000F5685"/>
    <w:rsid w:val="00132F67"/>
    <w:rsid w:val="00140AFD"/>
    <w:rsid w:val="001D3CF5"/>
    <w:rsid w:val="001D6D8A"/>
    <w:rsid w:val="001E0EFA"/>
    <w:rsid w:val="001E5EDA"/>
    <w:rsid w:val="00211EEA"/>
    <w:rsid w:val="002602D4"/>
    <w:rsid w:val="00271E81"/>
    <w:rsid w:val="00275FE4"/>
    <w:rsid w:val="002811FD"/>
    <w:rsid w:val="002A2192"/>
    <w:rsid w:val="002A266C"/>
    <w:rsid w:val="002E44B9"/>
    <w:rsid w:val="002F22BE"/>
    <w:rsid w:val="00323036"/>
    <w:rsid w:val="003302A2"/>
    <w:rsid w:val="0036737C"/>
    <w:rsid w:val="0038468B"/>
    <w:rsid w:val="003B481C"/>
    <w:rsid w:val="00401E7E"/>
    <w:rsid w:val="004C6CEB"/>
    <w:rsid w:val="004D3324"/>
    <w:rsid w:val="00523B9B"/>
    <w:rsid w:val="00542489"/>
    <w:rsid w:val="005A4AEB"/>
    <w:rsid w:val="005D0C7D"/>
    <w:rsid w:val="005D7D40"/>
    <w:rsid w:val="005D7E96"/>
    <w:rsid w:val="005E72FC"/>
    <w:rsid w:val="005F1863"/>
    <w:rsid w:val="005F2F11"/>
    <w:rsid w:val="00662BDF"/>
    <w:rsid w:val="006815B6"/>
    <w:rsid w:val="00707D53"/>
    <w:rsid w:val="00775A10"/>
    <w:rsid w:val="0078498A"/>
    <w:rsid w:val="007A7E5F"/>
    <w:rsid w:val="007C0D3B"/>
    <w:rsid w:val="007D06C3"/>
    <w:rsid w:val="007F1B88"/>
    <w:rsid w:val="008405FB"/>
    <w:rsid w:val="008548AA"/>
    <w:rsid w:val="00854BD0"/>
    <w:rsid w:val="00880091"/>
    <w:rsid w:val="00905F56"/>
    <w:rsid w:val="00907D19"/>
    <w:rsid w:val="00934C21"/>
    <w:rsid w:val="0093666D"/>
    <w:rsid w:val="00945EFD"/>
    <w:rsid w:val="00970B98"/>
    <w:rsid w:val="009975DB"/>
    <w:rsid w:val="009C0E1C"/>
    <w:rsid w:val="009C51FC"/>
    <w:rsid w:val="009C6473"/>
    <w:rsid w:val="009D3B23"/>
    <w:rsid w:val="00A029EC"/>
    <w:rsid w:val="00A02BE3"/>
    <w:rsid w:val="00A35C28"/>
    <w:rsid w:val="00A430A7"/>
    <w:rsid w:val="00A76900"/>
    <w:rsid w:val="00A9043E"/>
    <w:rsid w:val="00AB7D65"/>
    <w:rsid w:val="00AC1F66"/>
    <w:rsid w:val="00B2266E"/>
    <w:rsid w:val="00B55D11"/>
    <w:rsid w:val="00B56039"/>
    <w:rsid w:val="00BC6E1B"/>
    <w:rsid w:val="00BC78F7"/>
    <w:rsid w:val="00BF4FEB"/>
    <w:rsid w:val="00C03433"/>
    <w:rsid w:val="00C34B8E"/>
    <w:rsid w:val="00C60943"/>
    <w:rsid w:val="00C61AA6"/>
    <w:rsid w:val="00C64BDB"/>
    <w:rsid w:val="00C756D2"/>
    <w:rsid w:val="00C775A3"/>
    <w:rsid w:val="00CB0F16"/>
    <w:rsid w:val="00CB4525"/>
    <w:rsid w:val="00CB5BB9"/>
    <w:rsid w:val="00CC6BA6"/>
    <w:rsid w:val="00CD26AC"/>
    <w:rsid w:val="00CF36EF"/>
    <w:rsid w:val="00D05C10"/>
    <w:rsid w:val="00D10223"/>
    <w:rsid w:val="00D342E6"/>
    <w:rsid w:val="00D85BB8"/>
    <w:rsid w:val="00DA6C37"/>
    <w:rsid w:val="00DC7A5B"/>
    <w:rsid w:val="00DD0967"/>
    <w:rsid w:val="00DD5ED2"/>
    <w:rsid w:val="00E33B77"/>
    <w:rsid w:val="00E35620"/>
    <w:rsid w:val="00E83483"/>
    <w:rsid w:val="00EA47E0"/>
    <w:rsid w:val="00EB07C3"/>
    <w:rsid w:val="00EB6AFE"/>
    <w:rsid w:val="00EE3E87"/>
    <w:rsid w:val="00F66545"/>
    <w:rsid w:val="00F67502"/>
    <w:rsid w:val="00F778B8"/>
    <w:rsid w:val="00F854DB"/>
    <w:rsid w:val="00F90847"/>
    <w:rsid w:val="00FD4937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196BB"/>
  <w15:chartTrackingRefBased/>
  <w15:docId w15:val="{7D57A067-661F-400D-B7D7-B8387D60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A5B592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C8D2B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A5B592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A5B592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5B592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2604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2604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A5B59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A5B592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A5B592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A5B592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A5B592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A5B592" w:themeColor="accent1"/>
        <w:left w:val="single" w:sz="4" w:space="6" w:color="A5B592" w:themeColor="accent1"/>
        <w:bottom w:val="single" w:sz="4" w:space="4" w:color="A5B592" w:themeColor="accent1"/>
        <w:right w:val="single" w:sz="4" w:space="6" w:color="A5B592" w:themeColor="accent1"/>
      </w:pBdr>
      <w:shd w:val="clear" w:color="auto" w:fill="A5B592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A029EC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C609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3B77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E39CD12D354070A788B202ABCB6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25971-EA25-4347-80B8-513445A47B80}"/>
      </w:docPartPr>
      <w:docPartBody>
        <w:p w:rsidR="00CF720A" w:rsidRDefault="00F71367" w:rsidP="00F71367">
          <w:pPr>
            <w:pStyle w:val="36E39CD12D354070A788B202ABCB6BB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80"/>
    <w:rsid w:val="00CA6480"/>
    <w:rsid w:val="00CF720A"/>
    <w:rsid w:val="00D048B4"/>
    <w:rsid w:val="00F24AAA"/>
    <w:rsid w:val="00F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672FE618AE41748ECF49EFE2D53DFD">
    <w:name w:val="17672FE618AE41748ECF49EFE2D53DFD"/>
  </w:style>
  <w:style w:type="paragraph" w:customStyle="1" w:styleId="C7FD0EFF95A14A54838B429229AE759E">
    <w:name w:val="C7FD0EFF95A14A54838B429229AE759E"/>
  </w:style>
  <w:style w:type="paragraph" w:customStyle="1" w:styleId="D3D55D6E9C644B98BD99F44C3183E08C">
    <w:name w:val="D3D55D6E9C644B98BD99F44C3183E08C"/>
  </w:style>
  <w:style w:type="paragraph" w:customStyle="1" w:styleId="5515A022A739432D990E0AB8C4FC9D60">
    <w:name w:val="5515A022A739432D990E0AB8C4FC9D60"/>
  </w:style>
  <w:style w:type="character" w:styleId="Emphasis">
    <w:name w:val="Emphasis"/>
    <w:basedOn w:val="DefaultParagraphFont"/>
    <w:uiPriority w:val="2"/>
    <w:unhideWhenUsed/>
    <w:qFormat/>
    <w:rsid w:val="00F71367"/>
    <w:rPr>
      <w:color w:val="4472C4" w:themeColor="accent1"/>
    </w:rPr>
  </w:style>
  <w:style w:type="paragraph" w:customStyle="1" w:styleId="B129F48B2C8540D5AFC6B04A2955EC58">
    <w:name w:val="B129F48B2C8540D5AFC6B04A2955EC58"/>
  </w:style>
  <w:style w:type="paragraph" w:customStyle="1" w:styleId="61E393907A174369982111B8B6CF6BDD">
    <w:name w:val="61E393907A174369982111B8B6CF6BDD"/>
  </w:style>
  <w:style w:type="paragraph" w:customStyle="1" w:styleId="42DED850F3454004BBAA095FF012BD58">
    <w:name w:val="42DED850F3454004BBAA095FF012BD5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D5A54D87ABEF4B0987655F590272F124">
    <w:name w:val="D5A54D87ABEF4B0987655F590272F124"/>
  </w:style>
  <w:style w:type="character" w:styleId="PlaceholderText">
    <w:name w:val="Placeholder Text"/>
    <w:basedOn w:val="DefaultParagraphFont"/>
    <w:uiPriority w:val="99"/>
    <w:semiHidden/>
    <w:rsid w:val="00F71367"/>
    <w:rPr>
      <w:color w:val="808080"/>
    </w:rPr>
  </w:style>
  <w:style w:type="paragraph" w:customStyle="1" w:styleId="6D70B11200754F9791B44E1277C85565">
    <w:name w:val="6D70B11200754F9791B44E1277C85565"/>
  </w:style>
  <w:style w:type="paragraph" w:customStyle="1" w:styleId="8C8C519ACB8642CAA2B992418EC98DF4">
    <w:name w:val="8C8C519ACB8642CAA2B992418EC98DF4"/>
  </w:style>
  <w:style w:type="paragraph" w:customStyle="1" w:styleId="D1BF9C48BE004448A36FE5EB6630E191">
    <w:name w:val="D1BF9C48BE004448A36FE5EB6630E191"/>
  </w:style>
  <w:style w:type="paragraph" w:customStyle="1" w:styleId="9EAAA169ACD74889B67A49BDF03CB399">
    <w:name w:val="9EAAA169ACD74889B67A49BDF03CB399"/>
  </w:style>
  <w:style w:type="paragraph" w:customStyle="1" w:styleId="3C9F08528A1A4A6BA8769D5015204F01">
    <w:name w:val="3C9F08528A1A4A6BA8769D5015204F01"/>
  </w:style>
  <w:style w:type="paragraph" w:customStyle="1" w:styleId="A13CFCEBCAF44B09872F60D1A9DD427A">
    <w:name w:val="A13CFCEBCAF44B09872F60D1A9DD427A"/>
  </w:style>
  <w:style w:type="paragraph" w:customStyle="1" w:styleId="901311E501624636B64D44EAA2C169A1">
    <w:name w:val="901311E501624636B64D44EAA2C169A1"/>
  </w:style>
  <w:style w:type="paragraph" w:customStyle="1" w:styleId="339389CB60BA4C57B7ED94517AE6EA22">
    <w:name w:val="339389CB60BA4C57B7ED94517AE6EA22"/>
  </w:style>
  <w:style w:type="paragraph" w:customStyle="1" w:styleId="12217F33F3174837B2322AEE640C1515">
    <w:name w:val="12217F33F3174837B2322AEE640C1515"/>
  </w:style>
  <w:style w:type="paragraph" w:customStyle="1" w:styleId="34A7FAC55B5D40BBB0EFA2E469890F7C">
    <w:name w:val="34A7FAC55B5D40BBB0EFA2E469890F7C"/>
  </w:style>
  <w:style w:type="paragraph" w:customStyle="1" w:styleId="557D37F144434D2D95476073EB0EDE0D">
    <w:name w:val="557D37F144434D2D95476073EB0EDE0D"/>
  </w:style>
  <w:style w:type="paragraph" w:customStyle="1" w:styleId="0562862F48B342F082527E20B64D2D54">
    <w:name w:val="0562862F48B342F082527E20B64D2D54"/>
    <w:rsid w:val="00F71367"/>
  </w:style>
  <w:style w:type="paragraph" w:customStyle="1" w:styleId="875DD5E28FAB4C01893BE8A0C77EDFBB">
    <w:name w:val="875DD5E28FAB4C01893BE8A0C77EDFBB"/>
    <w:rsid w:val="00F71367"/>
  </w:style>
  <w:style w:type="paragraph" w:customStyle="1" w:styleId="DFBD19C52A8D45B381B37FE0C5AC884A">
    <w:name w:val="DFBD19C52A8D45B381B37FE0C5AC884A"/>
    <w:rsid w:val="00F71367"/>
  </w:style>
  <w:style w:type="paragraph" w:customStyle="1" w:styleId="F0F89F2785894093ABFDBCDEEE109CB7">
    <w:name w:val="F0F89F2785894093ABFDBCDEEE109CB7"/>
    <w:rsid w:val="00F71367"/>
  </w:style>
  <w:style w:type="paragraph" w:customStyle="1" w:styleId="B4DA48B360134ED383F338094C07D146">
    <w:name w:val="B4DA48B360134ED383F338094C07D146"/>
    <w:rsid w:val="00F71367"/>
  </w:style>
  <w:style w:type="paragraph" w:customStyle="1" w:styleId="B7527770AD0F4D75957C6874766D5B6C">
    <w:name w:val="B7527770AD0F4D75957C6874766D5B6C"/>
    <w:rsid w:val="00F71367"/>
  </w:style>
  <w:style w:type="paragraph" w:customStyle="1" w:styleId="8FDEC6CA04D441B7930443B147B1DC33">
    <w:name w:val="8FDEC6CA04D441B7930443B147B1DC33"/>
    <w:rsid w:val="00F71367"/>
  </w:style>
  <w:style w:type="paragraph" w:customStyle="1" w:styleId="75D7BD94CB3D40849E49261CA40A1807">
    <w:name w:val="75D7BD94CB3D40849E49261CA40A1807"/>
    <w:rsid w:val="00F71367"/>
  </w:style>
  <w:style w:type="paragraph" w:customStyle="1" w:styleId="28F375CF410545918750F396E1177E0D">
    <w:name w:val="28F375CF410545918750F396E1177E0D"/>
    <w:rsid w:val="00F71367"/>
  </w:style>
  <w:style w:type="paragraph" w:customStyle="1" w:styleId="D01082AB09F44CB890F6EAAF9FED49F1">
    <w:name w:val="D01082AB09F44CB890F6EAAF9FED49F1"/>
    <w:rsid w:val="00F71367"/>
  </w:style>
  <w:style w:type="paragraph" w:customStyle="1" w:styleId="824EB88C7F5C44249ABA1C244F27964E">
    <w:name w:val="824EB88C7F5C44249ABA1C244F27964E"/>
    <w:rsid w:val="00F71367"/>
  </w:style>
  <w:style w:type="paragraph" w:customStyle="1" w:styleId="3D062E165DDD4C889403291547715B54">
    <w:name w:val="3D062E165DDD4C889403291547715B54"/>
    <w:rsid w:val="00F71367"/>
  </w:style>
  <w:style w:type="paragraph" w:customStyle="1" w:styleId="33E1784AA442495F8A6E0E0F70F1BE96">
    <w:name w:val="33E1784AA442495F8A6E0E0F70F1BE96"/>
    <w:rsid w:val="00F71367"/>
  </w:style>
  <w:style w:type="paragraph" w:customStyle="1" w:styleId="36E39CD12D354070A788B202ABCB6BBA">
    <w:name w:val="36E39CD12D354070A788B202ABCB6BBA"/>
    <w:rsid w:val="00F71367"/>
  </w:style>
  <w:style w:type="paragraph" w:customStyle="1" w:styleId="B624F11694194A6983AF9B62628B6644">
    <w:name w:val="B624F11694194A6983AF9B62628B6644"/>
    <w:rsid w:val="00F71367"/>
  </w:style>
  <w:style w:type="paragraph" w:customStyle="1" w:styleId="8BE1D0024FBC485CAD01776E84787304">
    <w:name w:val="8BE1D0024FBC485CAD01776E84787304"/>
    <w:rsid w:val="00F71367"/>
  </w:style>
  <w:style w:type="paragraph" w:customStyle="1" w:styleId="E1E1430FB81D4E76883680E2EBDC6451">
    <w:name w:val="E1E1430FB81D4E76883680E2EBDC6451"/>
    <w:rsid w:val="00F71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6822 Hartland Street</CompanyAddress>
  <CompanyPhone>acadewole@gmail.com | 832.987.4331 | 6822 Hartland Street Houston, TX 77055 | https://lojickse7en.github.io/myportfolio/ </CompanyPhone>
  <CompanyFax/>
  <CompanyEmail>acadewole@gmail.com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D1F43217C9D45BE1AB58386F10EAF" ma:contentTypeVersion="13" ma:contentTypeDescription="Create a new document." ma:contentTypeScope="" ma:versionID="ec3c8e92da324a6a7d4805c66d4a1d3a">
  <xsd:schema xmlns:xsd="http://www.w3.org/2001/XMLSchema" xmlns:xs="http://www.w3.org/2001/XMLSchema" xmlns:p="http://schemas.microsoft.com/office/2006/metadata/properties" xmlns:ns3="80765ccd-d085-4f8f-9afa-dfda1638beae" xmlns:ns4="c13cbce9-5612-4f48-bd28-012602494252" targetNamespace="http://schemas.microsoft.com/office/2006/metadata/properties" ma:root="true" ma:fieldsID="4524766b079c35cf604402149292c1e3" ns3:_="" ns4:_="">
    <xsd:import namespace="80765ccd-d085-4f8f-9afa-dfda1638beae"/>
    <xsd:import namespace="c13cbce9-5612-4f48-bd28-0126024942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65ccd-d085-4f8f-9afa-dfda1638be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cbce9-5612-4f48-bd28-012602494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F8B7C8-E17E-4BDA-A0B3-C351F0E42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65ccd-d085-4f8f-9afa-dfda1638beae"/>
    <ds:schemaRef ds:uri="c13cbce9-5612-4f48-bd28-01260249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EE9FD43-F907-42D9-8D6E-3734FC6496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FCF19B7-31E5-4E21-B446-168D13F5B9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9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Adebayo Adewole</dc:creator>
  <cp:keywords/>
  <cp:lastModifiedBy>Adebayo</cp:lastModifiedBy>
  <cp:revision>5</cp:revision>
  <dcterms:created xsi:type="dcterms:W3CDTF">2020-11-04T23:15:00Z</dcterms:created>
  <dcterms:modified xsi:type="dcterms:W3CDTF">2020-11-07T03:02:00Z</dcterms:modified>
  <cp:category>Houston, TX 77055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ContentTypeId">
    <vt:lpwstr>0x01010076BD1F43217C9D45BE1AB58386F10EAF</vt:lpwstr>
  </property>
</Properties>
</file>